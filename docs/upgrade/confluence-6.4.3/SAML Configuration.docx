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:rsidR="00C06ED0" w:rsidRDefault="00C06ED0">
          <w:pPr>
            <w:pStyle w:val="Logo"/>
          </w:pPr>
        </w:p>
        <w:p w:rsidR="00C06ED0" w:rsidRDefault="00C06ED0"/>
        <w:p w:rsidR="00C06ED0" w:rsidRDefault="00675401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1D374A3" wp14:editId="482E47EA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6067425" cy="621665"/>
                    <wp:effectExtent l="0" t="0" r="9525" b="6985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67425" cy="62166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2701"/>
                                  <w:gridCol w:w="455"/>
                                  <w:gridCol w:w="2710"/>
                                  <w:gridCol w:w="455"/>
                                  <w:gridCol w:w="2706"/>
                                </w:tblGrid>
                                <w:tr w:rsidR="00D01FC1">
                                  <w:tc>
                                    <w:tcPr>
                                      <w:tcW w:w="1496" w:type="pct"/>
                                    </w:tcPr>
                                    <w:p w:rsidR="00D01FC1" w:rsidRDefault="000840C9">
                                      <w:pPr>
                                        <w:pStyle w:val="ContactInfo"/>
                                      </w:pPr>
                                      <w:r>
                                        <w:t xml:space="preserve">Confluence </w:t>
                                      </w:r>
                                      <w:r w:rsidR="0087240C">
                                        <w:t>SAML Configuration using Built in plugin</w:t>
                                      </w: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D01FC1" w:rsidRDefault="00D01FC1">
                                      <w:pPr>
                                        <w:pStyle w:val="ContactInfo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D01FC1" w:rsidRDefault="00D01FC1">
                                      <w:pPr>
                                        <w:pStyle w:val="ContactInfo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D01FC1" w:rsidRDefault="00D01FC1">
                                      <w:pPr>
                                        <w:pStyle w:val="ContactInfo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p w:rsidR="00D01FC1" w:rsidRDefault="00D01FC1">
                                      <w:pPr>
                                        <w:pStyle w:val="ContactInfo"/>
                                        <w:jc w:val="right"/>
                                      </w:pPr>
                                    </w:p>
                                  </w:tc>
                                </w:tr>
                              </w:tbl>
                              <w:p w:rsidR="00D01FC1" w:rsidRDefault="00D01FC1">
                                <w:pPr>
                                  <w:pStyle w:val="TableSpace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1D374A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Text box displaying company contact information" style="position:absolute;margin-left:0;margin-top:0;width:477.75pt;height:48.9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" fillcolor="#f24f4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2701"/>
                            <w:gridCol w:w="455"/>
                            <w:gridCol w:w="2710"/>
                            <w:gridCol w:w="455"/>
                            <w:gridCol w:w="2706"/>
                          </w:tblGrid>
                          <w:tr w:rsidR="00D01FC1">
                            <w:tc>
                              <w:tcPr>
                                <w:tcW w:w="1496" w:type="pct"/>
                              </w:tcPr>
                              <w:p w:rsidR="00D01FC1" w:rsidRDefault="000840C9">
                                <w:pPr>
                                  <w:pStyle w:val="ContactInfo"/>
                                </w:pPr>
                                <w:r>
                                  <w:t xml:space="preserve">Confluence </w:t>
                                </w:r>
                                <w:r w:rsidR="0087240C">
                                  <w:t>SAML Configuration using Built in plugin</w:t>
                                </w: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D01FC1" w:rsidRDefault="00D01FC1">
                                <w:pPr>
                                  <w:pStyle w:val="ContactInfo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D01FC1" w:rsidRDefault="00D01FC1">
                                <w:pPr>
                                  <w:pStyle w:val="ContactInfo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D01FC1" w:rsidRDefault="00D01FC1">
                                <w:pPr>
                                  <w:pStyle w:val="ContactInfo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p w:rsidR="00D01FC1" w:rsidRDefault="00D01FC1">
                                <w:pPr>
                                  <w:pStyle w:val="ContactInfo"/>
                                  <w:jc w:val="right"/>
                                </w:pPr>
                              </w:p>
                            </w:tc>
                          </w:tr>
                        </w:tbl>
                        <w:p w:rsidR="00D01FC1" w:rsidRDefault="00D01FC1">
                          <w:pPr>
                            <w:pStyle w:val="TableSpace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390F6B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89A66A" wp14:editId="65C1F225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center</wp:align>
                    </wp:positionV>
                    <wp:extent cx="5810250" cy="1463040"/>
                    <wp:effectExtent l="0" t="0" r="0" b="4445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10250" cy="1463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01FC1" w:rsidRPr="00390F6B" w:rsidRDefault="00B12F05" w:rsidP="00390F6B">
                                <w:pPr>
                                  <w:pStyle w:val="Title"/>
                                  <w:jc w:val="center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39831569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87240C">
                                      <w:rPr>
                                        <w:sz w:val="72"/>
                                        <w:szCs w:val="72"/>
                                      </w:rPr>
                                      <w:t xml:space="preserve">SAML Configuration using </w:t>
                                    </w:r>
                                    <w:r w:rsidR="00293D4A">
                                      <w:rPr>
                                        <w:sz w:val="72"/>
                                        <w:szCs w:val="72"/>
                                      </w:rPr>
                                      <w:t>Confluence</w:t>
                                    </w:r>
                                    <w:r w:rsidR="0087240C">
                                      <w:rPr>
                                        <w:sz w:val="72"/>
                                        <w:szCs w:val="72"/>
                                      </w:rPr>
                                      <w:t xml:space="preserve"> Built in tool</w:t>
                                    </w:r>
                                  </w:sdtContent>
                                </w:sdt>
                              </w:p>
                              <w:p w:rsidR="00D01FC1" w:rsidRDefault="00B12F05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72865562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D01FC1"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289A66A" id="Text Box 2" o:spid="_x0000_s1027" type="#_x0000_t202" alt="Text box displaying document title and subtitle" style="position:absolute;margin-left:0;margin-top:0;width:457.5pt;height:115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" filled="f" stroked="f" strokeweight=".5pt">
                    <v:textbox style="mso-fit-shape-to-text:t" inset="0,0,0,0">
                      <w:txbxContent>
                        <w:p w:rsidR="00D01FC1" w:rsidRPr="00390F6B" w:rsidRDefault="00B12F05" w:rsidP="00390F6B">
                          <w:pPr>
                            <w:pStyle w:val="Title"/>
                            <w:jc w:val="center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39831569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87240C">
                                <w:rPr>
                                  <w:sz w:val="72"/>
                                  <w:szCs w:val="72"/>
                                </w:rPr>
                                <w:t xml:space="preserve">SAML Configuration using </w:t>
                              </w:r>
                              <w:r w:rsidR="00293D4A">
                                <w:rPr>
                                  <w:sz w:val="72"/>
                                  <w:szCs w:val="72"/>
                                </w:rPr>
                                <w:t>Confluence</w:t>
                              </w:r>
                              <w:r w:rsidR="0087240C">
                                <w:rPr>
                                  <w:sz w:val="72"/>
                                  <w:szCs w:val="72"/>
                                </w:rPr>
                                <w:t xml:space="preserve"> Built in tool</w:t>
                              </w:r>
                            </w:sdtContent>
                          </w:sdt>
                        </w:p>
                        <w:p w:rsidR="00D01FC1" w:rsidRDefault="00B12F05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72865562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D01FC1"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D01FC1"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EastAsia" w:hAnsiTheme="minorHAnsi" w:cstheme="minorBidi"/>
          <w:b/>
          <w:bCs/>
          <w:color w:val="4C483D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noProof/>
          <w:sz w:val="26"/>
          <w:szCs w:val="26"/>
        </w:rPr>
      </w:sdtEndPr>
      <w:sdtContent>
        <w:p w:rsidR="00C06ED0" w:rsidRDefault="00D01FC1">
          <w:pPr>
            <w:pStyle w:val="TOCHeading"/>
          </w:pPr>
          <w:r>
            <w:t>Table of Contents</w:t>
          </w:r>
        </w:p>
        <w:p w:rsidR="00D25C07" w:rsidRPr="00D25C07" w:rsidRDefault="00D25C07" w:rsidP="00D25C07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ind w:left="576" w:hanging="576"/>
            <w:rPr>
              <w:rStyle w:val="Hyperlink"/>
            </w:rPr>
          </w:pPr>
        </w:p>
        <w:p w:rsidR="000840C9" w:rsidRDefault="00D01FC1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r w:rsidRPr="00DC67C8"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"1-2" \n "2-2" \h \z \u </w:instrText>
          </w:r>
          <w:r w:rsidRPr="00DC67C8">
            <w:rPr>
              <w:b w:val="0"/>
              <w:bCs w:val="0"/>
            </w:rPr>
            <w:fldChar w:fldCharType="separate"/>
          </w:r>
          <w:hyperlink w:anchor="_Toc519614612" w:history="1">
            <w:r w:rsidR="000840C9" w:rsidRPr="0003253E">
              <w:rPr>
                <w:rStyle w:val="Hyperlink"/>
                <w:noProof/>
              </w:rPr>
              <w:t>Introduction</w:t>
            </w:r>
            <w:r w:rsidR="000840C9">
              <w:rPr>
                <w:noProof/>
                <w:webHidden/>
              </w:rPr>
              <w:tab/>
            </w:r>
            <w:r w:rsidR="000840C9">
              <w:rPr>
                <w:noProof/>
                <w:webHidden/>
              </w:rPr>
              <w:fldChar w:fldCharType="begin"/>
            </w:r>
            <w:r w:rsidR="000840C9">
              <w:rPr>
                <w:noProof/>
                <w:webHidden/>
              </w:rPr>
              <w:instrText xml:space="preserve"> PAGEREF _Toc519614612 \h </w:instrText>
            </w:r>
            <w:r w:rsidR="000840C9">
              <w:rPr>
                <w:noProof/>
                <w:webHidden/>
              </w:rPr>
            </w:r>
            <w:r w:rsidR="000840C9">
              <w:rPr>
                <w:noProof/>
                <w:webHidden/>
              </w:rPr>
              <w:fldChar w:fldCharType="separate"/>
            </w:r>
            <w:r w:rsidR="000840C9">
              <w:rPr>
                <w:noProof/>
                <w:webHidden/>
              </w:rPr>
              <w:t>3</w:t>
            </w:r>
            <w:r w:rsidR="000840C9">
              <w:rPr>
                <w:noProof/>
                <w:webHidden/>
              </w:rPr>
              <w:fldChar w:fldCharType="end"/>
            </w:r>
          </w:hyperlink>
        </w:p>
        <w:p w:rsidR="000840C9" w:rsidRDefault="000840C9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519614613" w:history="1">
            <w:r w:rsidRPr="0003253E">
              <w:rPr>
                <w:rStyle w:val="Hyperlink"/>
                <w:noProof/>
              </w:rPr>
              <w:t>SAML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_Toc519614613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0C9" w:rsidRDefault="000840C9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519614614" w:history="1">
            <w:r w:rsidRPr="0003253E">
              <w:rPr>
                <w:rStyle w:val="Hyperlink"/>
                <w:noProof/>
              </w:rPr>
              <w:t>Creation of Login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_Toc519614614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0C9" w:rsidRDefault="000840C9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519614615" w:history="1">
            <w:r w:rsidRPr="0003253E">
              <w:rPr>
                <w:rStyle w:val="Hyperlink"/>
                <w:noProof/>
              </w:rPr>
              <w:t>Configuring changes confluence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_Toc519614615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40C9" w:rsidRDefault="000840C9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519614616" w:history="1">
            <w:r w:rsidRPr="0003253E">
              <w:rPr>
                <w:rStyle w:val="Hyperlink"/>
                <w:noProof/>
              </w:rPr>
              <w:t>Redirecting to multi login page when user logged out from confluence.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_Toc519614616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ED0" w:rsidRDefault="00D01FC1" w:rsidP="00DC67C8">
          <w:pPr>
            <w:pStyle w:val="TOC1"/>
            <w:numPr>
              <w:ilvl w:val="0"/>
              <w:numId w:val="0"/>
            </w:numPr>
            <w:tabs>
              <w:tab w:val="right" w:leader="dot" w:pos="9350"/>
            </w:tabs>
            <w:ind w:left="576"/>
          </w:pPr>
          <w:r w:rsidRPr="00DC67C8">
            <w:fldChar w:fldCharType="end"/>
          </w:r>
        </w:p>
      </w:sdtContent>
    </w:sdt>
    <w:p w:rsidR="00C06ED0" w:rsidRDefault="00C06ED0" w:rsidP="00F20DC8">
      <w:pPr>
        <w:spacing w:after="0" w:line="240" w:lineRule="auto"/>
        <w:jc w:val="both"/>
      </w:pPr>
    </w:p>
    <w:p w:rsidR="00F20DC8" w:rsidRDefault="00F20DC8" w:rsidP="00F20DC8">
      <w:pPr>
        <w:spacing w:after="0" w:line="240" w:lineRule="auto"/>
        <w:jc w:val="both"/>
      </w:pPr>
    </w:p>
    <w:p w:rsidR="00F20DC8" w:rsidRDefault="00F20DC8" w:rsidP="00F20DC8">
      <w:pPr>
        <w:spacing w:after="0" w:line="240" w:lineRule="auto"/>
        <w:jc w:val="both"/>
      </w:pPr>
    </w:p>
    <w:p w:rsidR="00F20DC8" w:rsidRDefault="00F20DC8" w:rsidP="00F20DC8">
      <w:pPr>
        <w:spacing w:after="0" w:line="240" w:lineRule="auto"/>
        <w:jc w:val="both"/>
      </w:pPr>
    </w:p>
    <w:p w:rsidR="00F20DC8" w:rsidRDefault="00F20DC8" w:rsidP="00F20DC8">
      <w:pPr>
        <w:spacing w:after="0" w:line="240" w:lineRule="auto"/>
        <w:jc w:val="both"/>
      </w:pPr>
    </w:p>
    <w:p w:rsidR="00F20DC8" w:rsidRDefault="00F20DC8" w:rsidP="00F20DC8">
      <w:pPr>
        <w:spacing w:after="0" w:line="240" w:lineRule="auto"/>
        <w:jc w:val="both"/>
      </w:pPr>
    </w:p>
    <w:p w:rsidR="00F20DC8" w:rsidRDefault="00F20DC8" w:rsidP="00F20DC8">
      <w:pPr>
        <w:spacing w:after="0" w:line="240" w:lineRule="auto"/>
        <w:jc w:val="both"/>
      </w:pPr>
    </w:p>
    <w:p w:rsidR="00F20DC8" w:rsidRDefault="00F20DC8" w:rsidP="00F20DC8">
      <w:pPr>
        <w:spacing w:after="0" w:line="240" w:lineRule="auto"/>
        <w:jc w:val="both"/>
      </w:pPr>
    </w:p>
    <w:p w:rsidR="00F20DC8" w:rsidRDefault="00F20DC8" w:rsidP="00F20DC8">
      <w:pPr>
        <w:spacing w:after="0" w:line="240" w:lineRule="auto"/>
        <w:jc w:val="both"/>
      </w:pPr>
    </w:p>
    <w:p w:rsidR="00F20DC8" w:rsidRDefault="00F20DC8" w:rsidP="00F20DC8">
      <w:pPr>
        <w:spacing w:after="0" w:line="240" w:lineRule="auto"/>
        <w:jc w:val="both"/>
      </w:pPr>
    </w:p>
    <w:p w:rsidR="00F20DC8" w:rsidRDefault="00F20DC8" w:rsidP="00F20DC8">
      <w:pPr>
        <w:spacing w:after="0" w:line="240" w:lineRule="auto"/>
        <w:jc w:val="both"/>
      </w:pPr>
    </w:p>
    <w:p w:rsidR="00F20DC8" w:rsidRDefault="00F20DC8" w:rsidP="00F20DC8">
      <w:pPr>
        <w:spacing w:after="0" w:line="240" w:lineRule="auto"/>
        <w:jc w:val="both"/>
      </w:pPr>
    </w:p>
    <w:p w:rsidR="00F20DC8" w:rsidRDefault="00F20DC8" w:rsidP="00F20DC8">
      <w:pPr>
        <w:spacing w:after="0" w:line="240" w:lineRule="auto"/>
        <w:jc w:val="both"/>
      </w:pPr>
    </w:p>
    <w:p w:rsidR="00F20DC8" w:rsidRDefault="00F20DC8" w:rsidP="00F20DC8">
      <w:pPr>
        <w:spacing w:after="0" w:line="240" w:lineRule="auto"/>
        <w:jc w:val="both"/>
      </w:pPr>
    </w:p>
    <w:p w:rsidR="00F20DC8" w:rsidRDefault="00F20DC8" w:rsidP="00F20DC8">
      <w:pPr>
        <w:spacing w:after="0" w:line="240" w:lineRule="auto"/>
        <w:jc w:val="both"/>
      </w:pPr>
    </w:p>
    <w:p w:rsidR="00F20DC8" w:rsidRDefault="00F20DC8" w:rsidP="00F20DC8">
      <w:pPr>
        <w:spacing w:after="0" w:line="240" w:lineRule="auto"/>
        <w:jc w:val="both"/>
      </w:pPr>
    </w:p>
    <w:p w:rsidR="00F20DC8" w:rsidRDefault="00F20DC8" w:rsidP="00F20DC8">
      <w:pPr>
        <w:spacing w:after="0" w:line="240" w:lineRule="auto"/>
        <w:jc w:val="both"/>
      </w:pPr>
    </w:p>
    <w:p w:rsidR="00F20DC8" w:rsidRDefault="00F20DC8" w:rsidP="00F20DC8">
      <w:pPr>
        <w:spacing w:after="0" w:line="240" w:lineRule="auto"/>
        <w:jc w:val="both"/>
      </w:pPr>
    </w:p>
    <w:p w:rsidR="00F20DC8" w:rsidRDefault="00F20DC8" w:rsidP="00F20DC8">
      <w:pPr>
        <w:spacing w:after="0" w:line="240" w:lineRule="auto"/>
        <w:jc w:val="both"/>
      </w:pPr>
    </w:p>
    <w:p w:rsidR="00F20DC8" w:rsidRDefault="00F20DC8" w:rsidP="00F20DC8">
      <w:pPr>
        <w:spacing w:after="0" w:line="240" w:lineRule="auto"/>
        <w:jc w:val="both"/>
      </w:pPr>
    </w:p>
    <w:p w:rsidR="00F20DC8" w:rsidRDefault="00F20DC8" w:rsidP="00F20DC8">
      <w:pPr>
        <w:spacing w:after="0" w:line="240" w:lineRule="auto"/>
        <w:jc w:val="both"/>
      </w:pPr>
    </w:p>
    <w:p w:rsidR="00F20DC8" w:rsidRDefault="00F20DC8" w:rsidP="00F20DC8">
      <w:pPr>
        <w:spacing w:after="0" w:line="240" w:lineRule="auto"/>
        <w:jc w:val="both"/>
      </w:pPr>
    </w:p>
    <w:p w:rsidR="00F20DC8" w:rsidRDefault="00F20DC8" w:rsidP="00F20DC8">
      <w:pPr>
        <w:spacing w:after="0" w:line="240" w:lineRule="auto"/>
        <w:jc w:val="both"/>
      </w:pPr>
    </w:p>
    <w:p w:rsidR="00F20DC8" w:rsidRDefault="00F20DC8" w:rsidP="00F20DC8">
      <w:pPr>
        <w:spacing w:after="0" w:line="240" w:lineRule="auto"/>
        <w:jc w:val="both"/>
      </w:pPr>
    </w:p>
    <w:p w:rsidR="00F20DC8" w:rsidRDefault="00F20DC8" w:rsidP="00F20DC8">
      <w:pPr>
        <w:spacing w:after="0" w:line="240" w:lineRule="auto"/>
        <w:jc w:val="both"/>
      </w:pPr>
    </w:p>
    <w:p w:rsidR="00F20DC8" w:rsidRDefault="00F20DC8" w:rsidP="00F20DC8">
      <w:pPr>
        <w:spacing w:after="0" w:line="240" w:lineRule="auto"/>
        <w:jc w:val="both"/>
      </w:pPr>
    </w:p>
    <w:p w:rsidR="00F20DC8" w:rsidRDefault="00F20DC8" w:rsidP="00F20DC8">
      <w:pPr>
        <w:spacing w:after="0" w:line="240" w:lineRule="auto"/>
        <w:jc w:val="both"/>
      </w:pPr>
    </w:p>
    <w:p w:rsidR="00F20DC8" w:rsidRDefault="00F20DC8" w:rsidP="00F20DC8">
      <w:pPr>
        <w:spacing w:after="0" w:line="240" w:lineRule="auto"/>
        <w:jc w:val="both"/>
      </w:pPr>
    </w:p>
    <w:p w:rsidR="00F20DC8" w:rsidRDefault="00F20DC8" w:rsidP="00F20DC8">
      <w:pPr>
        <w:spacing w:after="0" w:line="240" w:lineRule="auto"/>
        <w:jc w:val="both"/>
      </w:pPr>
    </w:p>
    <w:p w:rsidR="00F20DC8" w:rsidRDefault="00F20DC8" w:rsidP="00F20DC8">
      <w:pPr>
        <w:spacing w:after="0" w:line="240" w:lineRule="auto"/>
        <w:jc w:val="both"/>
      </w:pPr>
    </w:p>
    <w:p w:rsidR="00F20DC8" w:rsidRDefault="00F20DC8" w:rsidP="00F20DC8">
      <w:pPr>
        <w:spacing w:after="0" w:line="240" w:lineRule="auto"/>
        <w:jc w:val="both"/>
      </w:pPr>
    </w:p>
    <w:p w:rsidR="00F20DC8" w:rsidRDefault="00F20DC8" w:rsidP="00F20DC8">
      <w:pPr>
        <w:spacing w:after="0" w:line="240" w:lineRule="auto"/>
        <w:jc w:val="both"/>
      </w:pPr>
    </w:p>
    <w:p w:rsidR="00F20DC8" w:rsidRDefault="00F20DC8" w:rsidP="00F20DC8">
      <w:pPr>
        <w:spacing w:after="0" w:line="240" w:lineRule="auto"/>
        <w:jc w:val="both"/>
      </w:pPr>
    </w:p>
    <w:p w:rsidR="00F20DC8" w:rsidRDefault="00F20DC8" w:rsidP="00F20DC8">
      <w:pPr>
        <w:spacing w:after="0" w:line="240" w:lineRule="auto"/>
        <w:jc w:val="both"/>
      </w:pPr>
    </w:p>
    <w:p w:rsidR="00F20DC8" w:rsidRDefault="00F20DC8" w:rsidP="00F20DC8">
      <w:pPr>
        <w:spacing w:after="0" w:line="240" w:lineRule="auto"/>
        <w:jc w:val="both"/>
      </w:pPr>
    </w:p>
    <w:p w:rsidR="00F20DC8" w:rsidRDefault="00C71C8A" w:rsidP="00C71C8A">
      <w:pPr>
        <w:tabs>
          <w:tab w:val="left" w:pos="1635"/>
        </w:tabs>
        <w:spacing w:after="0" w:line="240" w:lineRule="auto"/>
        <w:jc w:val="both"/>
      </w:pPr>
      <w:r>
        <w:tab/>
      </w:r>
    </w:p>
    <w:p w:rsidR="00F20DC8" w:rsidRDefault="00F20DC8" w:rsidP="00F20DC8">
      <w:pPr>
        <w:spacing w:after="0" w:line="240" w:lineRule="auto"/>
        <w:jc w:val="both"/>
      </w:pPr>
    </w:p>
    <w:p w:rsidR="00042B68" w:rsidRDefault="00042B68" w:rsidP="00F20DC8">
      <w:pPr>
        <w:spacing w:after="0" w:line="240" w:lineRule="auto"/>
        <w:jc w:val="both"/>
        <w:rPr>
          <w:rFonts w:ascii="Calibri" w:eastAsia="Times New Roman" w:hAnsi="Calibri" w:cs="Times New Roman"/>
          <w:b/>
          <w:color w:val="auto"/>
          <w:sz w:val="28"/>
          <w:lang w:eastAsia="en-US"/>
        </w:rPr>
      </w:pPr>
    </w:p>
    <w:p w:rsidR="00042B68" w:rsidRDefault="00042B68" w:rsidP="00F20DC8">
      <w:pPr>
        <w:spacing w:after="0" w:line="240" w:lineRule="auto"/>
        <w:jc w:val="both"/>
        <w:rPr>
          <w:rFonts w:ascii="Calibri" w:eastAsia="Times New Roman" w:hAnsi="Calibri" w:cs="Times New Roman"/>
          <w:b/>
          <w:color w:val="auto"/>
          <w:sz w:val="28"/>
          <w:lang w:eastAsia="en-US"/>
        </w:rPr>
      </w:pPr>
    </w:p>
    <w:p w:rsidR="00F20DC8" w:rsidRPr="00F20DC8" w:rsidRDefault="00F20DC8" w:rsidP="00F20DC8">
      <w:pPr>
        <w:spacing w:after="0" w:line="240" w:lineRule="auto"/>
        <w:jc w:val="both"/>
        <w:rPr>
          <w:rFonts w:ascii="Calibri" w:eastAsia="Times New Roman" w:hAnsi="Calibri" w:cs="Times New Roman"/>
          <w:b/>
          <w:color w:val="auto"/>
          <w:sz w:val="28"/>
          <w:lang w:eastAsia="en-US"/>
        </w:rPr>
      </w:pPr>
      <w:r w:rsidRPr="00F20DC8">
        <w:rPr>
          <w:rFonts w:ascii="Calibri" w:eastAsia="Times New Roman" w:hAnsi="Calibri" w:cs="Times New Roman"/>
          <w:b/>
          <w:color w:val="auto"/>
          <w:sz w:val="28"/>
          <w:lang w:eastAsia="en-US"/>
        </w:rPr>
        <w:t>Revision History</w:t>
      </w:r>
    </w:p>
    <w:p w:rsidR="00F20DC8" w:rsidRDefault="00F20DC8"/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6"/>
        <w:gridCol w:w="1841"/>
        <w:gridCol w:w="1803"/>
        <w:gridCol w:w="4670"/>
      </w:tblGrid>
      <w:tr w:rsidR="00F20DC8" w:rsidRPr="00626CAD" w:rsidTr="00E268A8">
        <w:trPr>
          <w:cantSplit/>
        </w:trPr>
        <w:tc>
          <w:tcPr>
            <w:tcW w:w="113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F20DC8" w:rsidRPr="00626CAD" w:rsidRDefault="00F20DC8" w:rsidP="00E268A8">
            <w:pPr>
              <w:pStyle w:val="Procedure"/>
              <w:spacing w:before="60" w:after="60"/>
              <w:jc w:val="both"/>
              <w:rPr>
                <w:rFonts w:ascii="Calibri" w:hAnsi="Calibri"/>
                <w:b/>
                <w:sz w:val="28"/>
              </w:rPr>
            </w:pPr>
            <w:r w:rsidRPr="00626CAD">
              <w:rPr>
                <w:rFonts w:ascii="Calibri" w:hAnsi="Calibri"/>
                <w:b/>
                <w:sz w:val="28"/>
              </w:rPr>
              <w:t>Version</w:t>
            </w:r>
          </w:p>
        </w:tc>
        <w:tc>
          <w:tcPr>
            <w:tcW w:w="184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F20DC8" w:rsidRPr="00626CAD" w:rsidRDefault="00F20DC8" w:rsidP="00E268A8">
            <w:pPr>
              <w:pStyle w:val="Procedure"/>
              <w:spacing w:before="60" w:after="60"/>
              <w:jc w:val="both"/>
              <w:rPr>
                <w:rFonts w:ascii="Calibri" w:hAnsi="Calibri"/>
                <w:b/>
                <w:sz w:val="28"/>
              </w:rPr>
            </w:pPr>
            <w:r w:rsidRPr="00626CAD">
              <w:rPr>
                <w:rFonts w:ascii="Calibri" w:hAnsi="Calibri"/>
                <w:b/>
                <w:sz w:val="28"/>
              </w:rPr>
              <w:t>Date</w:t>
            </w:r>
          </w:p>
        </w:tc>
        <w:tc>
          <w:tcPr>
            <w:tcW w:w="180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F20DC8" w:rsidRPr="00626CAD" w:rsidRDefault="00F20DC8" w:rsidP="00E268A8">
            <w:pPr>
              <w:pStyle w:val="Procedure"/>
              <w:spacing w:before="60" w:after="60"/>
              <w:jc w:val="both"/>
              <w:rPr>
                <w:rFonts w:ascii="Calibri" w:hAnsi="Calibri"/>
                <w:b/>
                <w:sz w:val="28"/>
              </w:rPr>
            </w:pPr>
            <w:r w:rsidRPr="00626CAD">
              <w:rPr>
                <w:rFonts w:ascii="Calibri" w:hAnsi="Calibri"/>
                <w:b/>
                <w:sz w:val="28"/>
              </w:rPr>
              <w:t>Author</w:t>
            </w:r>
          </w:p>
        </w:tc>
        <w:tc>
          <w:tcPr>
            <w:tcW w:w="467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5" w:color="auto" w:fill="FFFFFF"/>
          </w:tcPr>
          <w:p w:rsidR="00F20DC8" w:rsidRPr="00626CAD" w:rsidRDefault="00F20DC8" w:rsidP="00E268A8">
            <w:pPr>
              <w:pStyle w:val="Procedure"/>
              <w:spacing w:before="60" w:after="60"/>
              <w:jc w:val="both"/>
              <w:rPr>
                <w:rFonts w:ascii="Calibri" w:hAnsi="Calibri"/>
                <w:b/>
                <w:sz w:val="28"/>
              </w:rPr>
            </w:pPr>
            <w:r w:rsidRPr="00626CAD">
              <w:rPr>
                <w:rFonts w:ascii="Calibri" w:hAnsi="Calibri"/>
                <w:b/>
                <w:sz w:val="28"/>
              </w:rPr>
              <w:t>Reason for Change</w:t>
            </w:r>
          </w:p>
        </w:tc>
      </w:tr>
      <w:tr w:rsidR="00F20DC8" w:rsidRPr="00626CAD" w:rsidTr="00E268A8">
        <w:trPr>
          <w:cantSplit/>
        </w:trPr>
        <w:tc>
          <w:tcPr>
            <w:tcW w:w="11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20DC8" w:rsidRPr="00626CAD" w:rsidRDefault="00F20DC8" w:rsidP="00E268A8">
            <w:pPr>
              <w:pStyle w:val="Procedure"/>
              <w:spacing w:before="60" w:after="60"/>
              <w:jc w:val="both"/>
              <w:rPr>
                <w:rFonts w:ascii="Calibri" w:hAnsi="Calibri"/>
                <w:sz w:val="28"/>
              </w:rPr>
            </w:pPr>
            <w:r w:rsidRPr="00626CAD">
              <w:rPr>
                <w:rFonts w:ascii="Calibri" w:hAnsi="Calibri"/>
                <w:sz w:val="28"/>
              </w:rPr>
              <w:t>1.0</w:t>
            </w:r>
          </w:p>
        </w:tc>
        <w:tc>
          <w:tcPr>
            <w:tcW w:w="1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DC8" w:rsidRPr="00626CAD" w:rsidRDefault="00293D4A" w:rsidP="00E268A8">
            <w:pPr>
              <w:pStyle w:val="Procedure"/>
              <w:spacing w:before="60" w:after="60"/>
              <w:jc w:val="both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 xml:space="preserve"> 13</w:t>
            </w:r>
            <w:r w:rsidRPr="00293D4A">
              <w:rPr>
                <w:rFonts w:ascii="Calibri" w:hAnsi="Calibri"/>
                <w:sz w:val="28"/>
                <w:vertAlign w:val="superscript"/>
              </w:rPr>
              <w:t>th</w:t>
            </w:r>
            <w:r>
              <w:rPr>
                <w:rFonts w:ascii="Calibri" w:hAnsi="Calibri"/>
                <w:sz w:val="28"/>
              </w:rPr>
              <w:t xml:space="preserve"> July</w:t>
            </w:r>
            <w:r w:rsidR="00E00C25">
              <w:rPr>
                <w:rFonts w:ascii="Calibri" w:hAnsi="Calibri"/>
                <w:sz w:val="28"/>
              </w:rPr>
              <w:t xml:space="preserve"> 2018</w:t>
            </w: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DC8" w:rsidRPr="00626CAD" w:rsidRDefault="00C12840" w:rsidP="00E268A8">
            <w:pPr>
              <w:pStyle w:val="Procedure"/>
              <w:spacing w:before="60" w:after="60"/>
              <w:jc w:val="both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>Ravi S Balusu</w:t>
            </w:r>
          </w:p>
        </w:tc>
        <w:tc>
          <w:tcPr>
            <w:tcW w:w="4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20DC8" w:rsidRPr="00626CAD" w:rsidRDefault="00F20DC8" w:rsidP="00E268A8">
            <w:pPr>
              <w:pStyle w:val="Procedure"/>
              <w:spacing w:before="60" w:after="60"/>
              <w:jc w:val="both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>Draft</w:t>
            </w:r>
          </w:p>
        </w:tc>
      </w:tr>
      <w:tr w:rsidR="00F20DC8" w:rsidRPr="00626CAD" w:rsidTr="00E268A8">
        <w:trPr>
          <w:cantSplit/>
        </w:trPr>
        <w:tc>
          <w:tcPr>
            <w:tcW w:w="11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20DC8" w:rsidRPr="00626CAD" w:rsidRDefault="00F20DC8" w:rsidP="00E268A8">
            <w:pPr>
              <w:pStyle w:val="Procedure"/>
              <w:spacing w:before="60" w:after="60"/>
              <w:jc w:val="both"/>
              <w:rPr>
                <w:rFonts w:ascii="Calibri" w:hAnsi="Calibri"/>
                <w:sz w:val="28"/>
              </w:rPr>
            </w:pPr>
          </w:p>
        </w:tc>
        <w:tc>
          <w:tcPr>
            <w:tcW w:w="1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DC8" w:rsidRPr="00626CAD" w:rsidRDefault="00F20DC8" w:rsidP="00E268A8">
            <w:pPr>
              <w:pStyle w:val="Procedure"/>
              <w:spacing w:before="60" w:after="60"/>
              <w:jc w:val="both"/>
              <w:rPr>
                <w:rFonts w:ascii="Calibri" w:hAnsi="Calibri"/>
                <w:sz w:val="28"/>
              </w:rPr>
            </w:pP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DC8" w:rsidRPr="00626CAD" w:rsidRDefault="00F20DC8" w:rsidP="00E268A8">
            <w:pPr>
              <w:pStyle w:val="Procedure"/>
              <w:spacing w:before="60" w:after="60"/>
              <w:jc w:val="both"/>
              <w:rPr>
                <w:rFonts w:ascii="Calibri" w:hAnsi="Calibri"/>
                <w:sz w:val="28"/>
              </w:rPr>
            </w:pPr>
          </w:p>
        </w:tc>
        <w:tc>
          <w:tcPr>
            <w:tcW w:w="4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20DC8" w:rsidRPr="00626CAD" w:rsidRDefault="00F20DC8" w:rsidP="00E268A8">
            <w:pPr>
              <w:pStyle w:val="Procedure"/>
              <w:spacing w:before="60" w:after="60"/>
              <w:jc w:val="both"/>
              <w:rPr>
                <w:rFonts w:ascii="Calibri" w:hAnsi="Calibri"/>
                <w:sz w:val="28"/>
              </w:rPr>
            </w:pPr>
          </w:p>
        </w:tc>
      </w:tr>
      <w:tr w:rsidR="00F20DC8" w:rsidRPr="00626CAD" w:rsidTr="00E268A8">
        <w:trPr>
          <w:cantSplit/>
        </w:trPr>
        <w:tc>
          <w:tcPr>
            <w:tcW w:w="11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20DC8" w:rsidRPr="00626CAD" w:rsidRDefault="00F20DC8" w:rsidP="00E268A8">
            <w:pPr>
              <w:pStyle w:val="Procedure"/>
              <w:spacing w:before="60" w:after="60"/>
              <w:jc w:val="both"/>
              <w:rPr>
                <w:rFonts w:ascii="Calibri" w:hAnsi="Calibri"/>
                <w:sz w:val="28"/>
              </w:rPr>
            </w:pPr>
          </w:p>
        </w:tc>
        <w:tc>
          <w:tcPr>
            <w:tcW w:w="1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DC8" w:rsidRPr="00626CAD" w:rsidRDefault="00F20DC8" w:rsidP="00E268A8">
            <w:pPr>
              <w:pStyle w:val="Procedure"/>
              <w:spacing w:before="60" w:after="60"/>
              <w:jc w:val="both"/>
              <w:rPr>
                <w:rFonts w:ascii="Calibri" w:hAnsi="Calibri"/>
                <w:sz w:val="28"/>
              </w:rPr>
            </w:pP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DC8" w:rsidRPr="00626CAD" w:rsidRDefault="00F20DC8" w:rsidP="00E0374F">
            <w:pPr>
              <w:pStyle w:val="Procedure"/>
              <w:spacing w:before="60" w:after="60"/>
              <w:jc w:val="center"/>
              <w:rPr>
                <w:rFonts w:ascii="Calibri" w:hAnsi="Calibri"/>
                <w:sz w:val="28"/>
              </w:rPr>
            </w:pPr>
          </w:p>
        </w:tc>
        <w:tc>
          <w:tcPr>
            <w:tcW w:w="4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20DC8" w:rsidRPr="00626CAD" w:rsidRDefault="00F20DC8" w:rsidP="00E268A8">
            <w:pPr>
              <w:pStyle w:val="Procedure"/>
              <w:spacing w:before="60" w:after="60"/>
              <w:jc w:val="both"/>
              <w:rPr>
                <w:rFonts w:ascii="Calibri" w:hAnsi="Calibri"/>
                <w:sz w:val="28"/>
              </w:rPr>
            </w:pPr>
          </w:p>
        </w:tc>
      </w:tr>
      <w:tr w:rsidR="00F20DC8" w:rsidRPr="00626CAD" w:rsidTr="00E268A8">
        <w:trPr>
          <w:cantSplit/>
        </w:trPr>
        <w:tc>
          <w:tcPr>
            <w:tcW w:w="11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20DC8" w:rsidRPr="00626CAD" w:rsidRDefault="00F20DC8" w:rsidP="00E268A8">
            <w:pPr>
              <w:pStyle w:val="Procedure"/>
              <w:spacing w:before="60" w:after="60"/>
              <w:jc w:val="both"/>
              <w:rPr>
                <w:rFonts w:ascii="Calibri" w:hAnsi="Calibri"/>
                <w:sz w:val="28"/>
              </w:rPr>
            </w:pPr>
          </w:p>
        </w:tc>
        <w:tc>
          <w:tcPr>
            <w:tcW w:w="1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DC8" w:rsidRPr="00626CAD" w:rsidRDefault="00F20DC8" w:rsidP="00E268A8">
            <w:pPr>
              <w:pStyle w:val="Procedure"/>
              <w:spacing w:before="60" w:after="60"/>
              <w:jc w:val="both"/>
              <w:rPr>
                <w:rFonts w:ascii="Calibri" w:hAnsi="Calibri"/>
                <w:sz w:val="28"/>
              </w:rPr>
            </w:pP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DC8" w:rsidRPr="00626CAD" w:rsidRDefault="00F20DC8" w:rsidP="00E268A8">
            <w:pPr>
              <w:pStyle w:val="Procedure"/>
              <w:spacing w:before="60" w:after="60"/>
              <w:jc w:val="both"/>
              <w:rPr>
                <w:rFonts w:ascii="Calibri" w:hAnsi="Calibri"/>
                <w:sz w:val="28"/>
              </w:rPr>
            </w:pPr>
          </w:p>
        </w:tc>
        <w:tc>
          <w:tcPr>
            <w:tcW w:w="4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20DC8" w:rsidRPr="00626CAD" w:rsidRDefault="00F20DC8" w:rsidP="00E268A8">
            <w:pPr>
              <w:pStyle w:val="Procedure"/>
              <w:spacing w:before="60" w:after="60"/>
              <w:jc w:val="both"/>
              <w:rPr>
                <w:rFonts w:ascii="Calibri" w:hAnsi="Calibri"/>
                <w:sz w:val="28"/>
              </w:rPr>
            </w:pPr>
          </w:p>
        </w:tc>
      </w:tr>
      <w:tr w:rsidR="00F20DC8" w:rsidRPr="00626CAD" w:rsidTr="00E268A8">
        <w:trPr>
          <w:cantSplit/>
        </w:trPr>
        <w:tc>
          <w:tcPr>
            <w:tcW w:w="11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20DC8" w:rsidRPr="00626CAD" w:rsidRDefault="00F20DC8" w:rsidP="00E268A8">
            <w:pPr>
              <w:pStyle w:val="Procedure"/>
              <w:spacing w:before="60" w:after="60"/>
              <w:jc w:val="both"/>
              <w:rPr>
                <w:rFonts w:ascii="Calibri" w:hAnsi="Calibri"/>
                <w:sz w:val="28"/>
              </w:rPr>
            </w:pPr>
          </w:p>
        </w:tc>
        <w:tc>
          <w:tcPr>
            <w:tcW w:w="1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DC8" w:rsidRPr="00626CAD" w:rsidRDefault="00F20DC8" w:rsidP="00E268A8">
            <w:pPr>
              <w:pStyle w:val="Procedure"/>
              <w:spacing w:before="60" w:after="60"/>
              <w:jc w:val="both"/>
              <w:rPr>
                <w:rFonts w:ascii="Calibri" w:hAnsi="Calibri"/>
                <w:sz w:val="28"/>
              </w:rPr>
            </w:pP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DC8" w:rsidRPr="00626CAD" w:rsidRDefault="00F20DC8" w:rsidP="00E268A8">
            <w:pPr>
              <w:pStyle w:val="Procedure"/>
              <w:spacing w:before="60" w:after="60"/>
              <w:jc w:val="both"/>
              <w:rPr>
                <w:rFonts w:ascii="Calibri" w:hAnsi="Calibri"/>
                <w:sz w:val="28"/>
              </w:rPr>
            </w:pPr>
          </w:p>
        </w:tc>
        <w:tc>
          <w:tcPr>
            <w:tcW w:w="4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20DC8" w:rsidRPr="00626CAD" w:rsidRDefault="00F20DC8" w:rsidP="00E268A8">
            <w:pPr>
              <w:pStyle w:val="Procedure"/>
              <w:spacing w:before="60" w:after="60"/>
              <w:jc w:val="both"/>
              <w:rPr>
                <w:rFonts w:ascii="Calibri" w:hAnsi="Calibri"/>
                <w:sz w:val="28"/>
              </w:rPr>
            </w:pPr>
          </w:p>
        </w:tc>
      </w:tr>
      <w:tr w:rsidR="00F20DC8" w:rsidRPr="00626CAD" w:rsidTr="00E268A8">
        <w:trPr>
          <w:cantSplit/>
        </w:trPr>
        <w:tc>
          <w:tcPr>
            <w:tcW w:w="11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20DC8" w:rsidRPr="00626CAD" w:rsidRDefault="00F20DC8" w:rsidP="00E268A8">
            <w:pPr>
              <w:pStyle w:val="Procedure"/>
              <w:spacing w:before="60" w:after="60"/>
              <w:jc w:val="both"/>
              <w:rPr>
                <w:rFonts w:ascii="Calibri" w:hAnsi="Calibri"/>
                <w:sz w:val="28"/>
              </w:rPr>
            </w:pPr>
          </w:p>
        </w:tc>
        <w:tc>
          <w:tcPr>
            <w:tcW w:w="1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DC8" w:rsidRPr="00626CAD" w:rsidRDefault="00F20DC8" w:rsidP="00E268A8">
            <w:pPr>
              <w:pStyle w:val="Procedure"/>
              <w:spacing w:before="60" w:after="60"/>
              <w:jc w:val="both"/>
              <w:rPr>
                <w:rFonts w:ascii="Calibri" w:hAnsi="Calibri"/>
                <w:sz w:val="28"/>
              </w:rPr>
            </w:pP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DC8" w:rsidRPr="00626CAD" w:rsidRDefault="00F20DC8" w:rsidP="00E268A8">
            <w:pPr>
              <w:pStyle w:val="Procedure"/>
              <w:spacing w:before="60" w:after="60"/>
              <w:jc w:val="both"/>
              <w:rPr>
                <w:rFonts w:ascii="Calibri" w:hAnsi="Calibri"/>
                <w:sz w:val="28"/>
              </w:rPr>
            </w:pPr>
          </w:p>
        </w:tc>
        <w:tc>
          <w:tcPr>
            <w:tcW w:w="4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20DC8" w:rsidRPr="00626CAD" w:rsidRDefault="00F20DC8" w:rsidP="00E268A8">
            <w:pPr>
              <w:pStyle w:val="Procedure"/>
              <w:spacing w:before="60" w:after="60"/>
              <w:jc w:val="both"/>
              <w:rPr>
                <w:rFonts w:ascii="Calibri" w:hAnsi="Calibri"/>
                <w:sz w:val="28"/>
              </w:rPr>
            </w:pPr>
          </w:p>
        </w:tc>
      </w:tr>
      <w:tr w:rsidR="00F20DC8" w:rsidRPr="00626CAD" w:rsidTr="00E268A8">
        <w:trPr>
          <w:cantSplit/>
        </w:trPr>
        <w:tc>
          <w:tcPr>
            <w:tcW w:w="11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20DC8" w:rsidRDefault="00F20DC8" w:rsidP="00E268A8">
            <w:pPr>
              <w:pStyle w:val="Procedure"/>
              <w:spacing w:before="60" w:after="60"/>
              <w:jc w:val="both"/>
              <w:rPr>
                <w:rFonts w:ascii="Calibri" w:hAnsi="Calibri"/>
                <w:sz w:val="28"/>
              </w:rPr>
            </w:pPr>
          </w:p>
        </w:tc>
        <w:tc>
          <w:tcPr>
            <w:tcW w:w="1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DC8" w:rsidRDefault="00F20DC8" w:rsidP="00E268A8">
            <w:pPr>
              <w:pStyle w:val="Procedure"/>
              <w:spacing w:before="60" w:after="60"/>
              <w:jc w:val="both"/>
              <w:rPr>
                <w:rFonts w:ascii="Calibri" w:hAnsi="Calibri"/>
                <w:sz w:val="28"/>
              </w:rPr>
            </w:pP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DC8" w:rsidRDefault="00F20DC8" w:rsidP="00E268A8">
            <w:pPr>
              <w:pStyle w:val="Procedure"/>
              <w:spacing w:before="60" w:after="60"/>
              <w:jc w:val="both"/>
              <w:rPr>
                <w:rFonts w:ascii="Calibri" w:hAnsi="Calibri"/>
                <w:sz w:val="28"/>
              </w:rPr>
            </w:pPr>
          </w:p>
        </w:tc>
        <w:tc>
          <w:tcPr>
            <w:tcW w:w="4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20DC8" w:rsidRDefault="00F20DC8" w:rsidP="00E268A8">
            <w:pPr>
              <w:pStyle w:val="Procedure"/>
              <w:spacing w:before="60" w:after="60"/>
              <w:jc w:val="both"/>
              <w:rPr>
                <w:rFonts w:ascii="Calibri" w:hAnsi="Calibri"/>
                <w:sz w:val="28"/>
              </w:rPr>
            </w:pPr>
          </w:p>
        </w:tc>
      </w:tr>
      <w:tr w:rsidR="00F20DC8" w:rsidRPr="00626CAD" w:rsidTr="00E268A8">
        <w:trPr>
          <w:cantSplit/>
        </w:trPr>
        <w:tc>
          <w:tcPr>
            <w:tcW w:w="11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20DC8" w:rsidRDefault="00F20DC8" w:rsidP="00E268A8">
            <w:pPr>
              <w:pStyle w:val="Procedure"/>
              <w:spacing w:before="60" w:after="60"/>
              <w:jc w:val="both"/>
              <w:rPr>
                <w:rFonts w:ascii="Calibri" w:hAnsi="Calibri"/>
                <w:sz w:val="28"/>
              </w:rPr>
            </w:pPr>
          </w:p>
        </w:tc>
        <w:tc>
          <w:tcPr>
            <w:tcW w:w="1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DC8" w:rsidRDefault="00F20DC8" w:rsidP="00E268A8">
            <w:pPr>
              <w:pStyle w:val="Procedure"/>
              <w:spacing w:before="60" w:after="60"/>
              <w:jc w:val="both"/>
              <w:rPr>
                <w:rFonts w:ascii="Calibri" w:hAnsi="Calibri"/>
                <w:sz w:val="28"/>
              </w:rPr>
            </w:pPr>
          </w:p>
        </w:tc>
        <w:tc>
          <w:tcPr>
            <w:tcW w:w="1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0DC8" w:rsidRDefault="00F20DC8" w:rsidP="00E268A8">
            <w:pPr>
              <w:pStyle w:val="Procedure"/>
              <w:spacing w:before="60" w:after="60"/>
              <w:jc w:val="both"/>
              <w:rPr>
                <w:rFonts w:ascii="Calibri" w:hAnsi="Calibri"/>
                <w:sz w:val="28"/>
              </w:rPr>
            </w:pPr>
          </w:p>
        </w:tc>
        <w:tc>
          <w:tcPr>
            <w:tcW w:w="4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20DC8" w:rsidRPr="00626CAD" w:rsidRDefault="00F20DC8" w:rsidP="00E268A8">
            <w:pPr>
              <w:pStyle w:val="Procedure"/>
              <w:spacing w:before="60" w:after="60"/>
              <w:jc w:val="both"/>
              <w:rPr>
                <w:rFonts w:ascii="Calibri" w:hAnsi="Calibri"/>
                <w:sz w:val="28"/>
              </w:rPr>
            </w:pPr>
          </w:p>
        </w:tc>
      </w:tr>
    </w:tbl>
    <w:p w:rsidR="00F20DC8" w:rsidRDefault="00F20DC8" w:rsidP="00042B68">
      <w:pPr>
        <w:pStyle w:val="Heading1"/>
        <w:sectPr w:rsidR="00F20DC8">
          <w:headerReference w:type="default" r:id="rId12"/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25C07" w:rsidRDefault="00D25C07" w:rsidP="00D25C07">
      <w:pPr>
        <w:pStyle w:val="Heading1"/>
      </w:pPr>
      <w:bookmarkStart w:id="1" w:name="_Toc519614612"/>
      <w:r>
        <w:lastRenderedPageBreak/>
        <w:t>Introduction</w:t>
      </w:r>
      <w:bookmarkEnd w:id="1"/>
    </w:p>
    <w:p w:rsidR="005D192C" w:rsidRDefault="00D25C07" w:rsidP="005D192C">
      <w:pPr>
        <w:rPr>
          <w:rFonts w:ascii="Arial" w:eastAsia="Times New Roman" w:hAnsi="Arial" w:cs="Arial"/>
          <w:color w:val="505050"/>
          <w:sz w:val="21"/>
          <w:szCs w:val="21"/>
          <w:lang w:eastAsia="en-US"/>
        </w:rPr>
      </w:pPr>
      <w:r w:rsidRPr="00D25C07">
        <w:rPr>
          <w:rFonts w:ascii="Arial" w:eastAsia="Times New Roman" w:hAnsi="Arial" w:cs="Arial"/>
          <w:color w:val="505050"/>
          <w:sz w:val="21"/>
          <w:szCs w:val="21"/>
          <w:lang w:eastAsia="en-US"/>
        </w:rPr>
        <w:t xml:space="preserve">The purpose of this document is to </w:t>
      </w:r>
      <w:r w:rsidR="0087240C">
        <w:rPr>
          <w:rFonts w:ascii="Arial" w:eastAsia="Times New Roman" w:hAnsi="Arial" w:cs="Arial"/>
          <w:color w:val="505050"/>
          <w:sz w:val="21"/>
          <w:szCs w:val="21"/>
          <w:lang w:eastAsia="en-US"/>
        </w:rPr>
        <w:t>provide guidance for configuration of SAML using Jira built in plugin.</w:t>
      </w:r>
    </w:p>
    <w:p w:rsidR="0087240C" w:rsidRDefault="0087240C" w:rsidP="005D192C">
      <w:pPr>
        <w:rPr>
          <w:rFonts w:ascii="Arial" w:eastAsia="Times New Roman" w:hAnsi="Arial" w:cs="Arial"/>
          <w:color w:val="505050"/>
          <w:sz w:val="21"/>
          <w:szCs w:val="21"/>
          <w:lang w:eastAsia="en-US"/>
        </w:rPr>
      </w:pPr>
      <w:r>
        <w:rPr>
          <w:rFonts w:ascii="Arial" w:eastAsia="Times New Roman" w:hAnsi="Arial" w:cs="Arial"/>
          <w:color w:val="505050"/>
          <w:sz w:val="21"/>
          <w:szCs w:val="21"/>
          <w:lang w:eastAsia="en-US"/>
        </w:rPr>
        <w:t>Atlassian integrated the SAML built for Jira software Data center version starting from 7.5.4 version.</w:t>
      </w:r>
      <w:r>
        <w:rPr>
          <w:rFonts w:ascii="Arial" w:eastAsia="Times New Roman" w:hAnsi="Arial" w:cs="Arial"/>
          <w:color w:val="505050"/>
          <w:sz w:val="21"/>
          <w:szCs w:val="21"/>
          <w:lang w:eastAsia="en-US"/>
        </w:rPr>
        <w:br/>
        <w:t>Team who are using the Jira 7.5.4. version or more can easily integrate the SAML and no need to buy the vendor SAML plugins</w:t>
      </w:r>
      <w:r w:rsidR="00042B68">
        <w:rPr>
          <w:rFonts w:ascii="Arial" w:eastAsia="Times New Roman" w:hAnsi="Arial" w:cs="Arial"/>
          <w:color w:val="505050"/>
          <w:sz w:val="21"/>
          <w:szCs w:val="21"/>
          <w:lang w:eastAsia="en-US"/>
        </w:rPr>
        <w:t>.</w:t>
      </w:r>
      <w:r w:rsidRPr="00D25C07">
        <w:rPr>
          <w:rFonts w:ascii="Arial" w:eastAsia="Times New Roman" w:hAnsi="Arial" w:cs="Arial"/>
          <w:color w:val="505050"/>
          <w:sz w:val="21"/>
          <w:szCs w:val="21"/>
          <w:lang w:eastAsia="en-US"/>
        </w:rPr>
        <w:t xml:space="preserve"> </w:t>
      </w:r>
    </w:p>
    <w:p w:rsidR="0087240C" w:rsidRDefault="00042B68" w:rsidP="005D192C">
      <w:pPr>
        <w:rPr>
          <w:rFonts w:ascii="Arial" w:eastAsia="Times New Roman" w:hAnsi="Arial" w:cs="Arial"/>
          <w:color w:val="505050"/>
          <w:sz w:val="21"/>
          <w:szCs w:val="21"/>
          <w:lang w:eastAsia="en-US"/>
        </w:rPr>
      </w:pPr>
      <w:r>
        <w:rPr>
          <w:rFonts w:ascii="Arial" w:eastAsia="Times New Roman" w:hAnsi="Arial" w:cs="Arial"/>
          <w:color w:val="505050"/>
          <w:sz w:val="21"/>
          <w:szCs w:val="21"/>
          <w:lang w:eastAsia="en-US"/>
        </w:rPr>
        <w:t>The following page need to be changed</w:t>
      </w:r>
    </w:p>
    <w:p w:rsidR="00042B68" w:rsidRDefault="00042B68" w:rsidP="00042B68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505050"/>
          <w:sz w:val="21"/>
          <w:szCs w:val="21"/>
        </w:rPr>
      </w:pPr>
      <w:r w:rsidRPr="00042B68">
        <w:rPr>
          <w:rFonts w:ascii="Arial" w:eastAsia="Times New Roman" w:hAnsi="Arial" w:cs="Arial"/>
          <w:color w:val="505050"/>
          <w:sz w:val="21"/>
          <w:szCs w:val="21"/>
        </w:rPr>
        <w:t>seraph-config</w:t>
      </w:r>
      <w:r>
        <w:rPr>
          <w:rFonts w:ascii="Arial" w:eastAsia="Times New Roman" w:hAnsi="Arial" w:cs="Arial"/>
          <w:color w:val="505050"/>
          <w:sz w:val="21"/>
          <w:szCs w:val="21"/>
        </w:rPr>
        <w:t>.xml</w:t>
      </w:r>
    </w:p>
    <w:p w:rsidR="00042B68" w:rsidRPr="00042B68" w:rsidRDefault="00042B68" w:rsidP="00042B68">
      <w:pPr>
        <w:pStyle w:val="ListParagraph"/>
        <w:rPr>
          <w:rFonts w:ascii="Arial" w:eastAsia="Times New Roman" w:hAnsi="Arial" w:cs="Arial"/>
          <w:color w:val="505050"/>
          <w:sz w:val="21"/>
          <w:szCs w:val="21"/>
        </w:rPr>
      </w:pPr>
    </w:p>
    <w:p w:rsidR="00BE1441" w:rsidRDefault="00042B68" w:rsidP="00042B68">
      <w:pPr>
        <w:pStyle w:val="Heading1"/>
      </w:pPr>
      <w:bookmarkStart w:id="2" w:name="_Toc519614613"/>
      <w:r>
        <w:t>SAML Configuration</w:t>
      </w:r>
      <w:bookmarkEnd w:id="2"/>
    </w:p>
    <w:p w:rsidR="00042B68" w:rsidRDefault="001D1926" w:rsidP="001D1926">
      <w:pPr>
        <w:pStyle w:val="ListParagraph"/>
        <w:numPr>
          <w:ilvl w:val="0"/>
          <w:numId w:val="23"/>
        </w:numPr>
      </w:pPr>
      <w:r>
        <w:t xml:space="preserve">Please send the ACS and entity ID information to Global pass </w:t>
      </w:r>
      <w:proofErr w:type="spellStart"/>
      <w:proofErr w:type="gramStart"/>
      <w:r>
        <w:t>team,the</w:t>
      </w:r>
      <w:proofErr w:type="spellEnd"/>
      <w:proofErr w:type="gramEnd"/>
      <w:r>
        <w:t xml:space="preserve"> team will create and send the meta data</w:t>
      </w:r>
    </w:p>
    <w:p w:rsidR="001D1926" w:rsidRDefault="001D1926" w:rsidP="001D1926">
      <w:pPr>
        <w:pStyle w:val="ListParagraph"/>
        <w:numPr>
          <w:ilvl w:val="0"/>
          <w:numId w:val="23"/>
        </w:numPr>
      </w:pPr>
      <w:r>
        <w:t>Once GP team create the ACS and entity Id and configure the same Jira</w:t>
      </w:r>
    </w:p>
    <w:p w:rsidR="001D1926" w:rsidRDefault="001D1926" w:rsidP="001D1926">
      <w:pPr>
        <w:pStyle w:val="ListParagraph"/>
        <w:numPr>
          <w:ilvl w:val="0"/>
          <w:numId w:val="23"/>
        </w:numPr>
      </w:pPr>
      <w:r>
        <w:t>Login to Jira and select the SAML authentication (system-&gt;Security-&gt;SAML Authentication</w:t>
      </w:r>
    </w:p>
    <w:p w:rsidR="001D1926" w:rsidRDefault="001D1926" w:rsidP="001D1926">
      <w:pPr>
        <w:pStyle w:val="ListParagraph"/>
        <w:numPr>
          <w:ilvl w:val="0"/>
          <w:numId w:val="23"/>
        </w:numPr>
      </w:pPr>
      <w:r>
        <w:t>Configure the values as shown in below screen</w:t>
      </w:r>
    </w:p>
    <w:p w:rsidR="001D1926" w:rsidRDefault="001D1926" w:rsidP="001D1926"/>
    <w:p w:rsidR="001D1926" w:rsidRDefault="00FE18D9" w:rsidP="001D1926">
      <w:r>
        <w:rPr>
          <w:noProof/>
        </w:rPr>
        <w:lastRenderedPageBreak/>
        <w:drawing>
          <wp:inline distT="0" distB="0" distL="0" distR="0">
            <wp:extent cx="5934075" cy="4533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926" w:rsidRPr="00042B68" w:rsidRDefault="001D1926" w:rsidP="001D1926"/>
    <w:p w:rsidR="00B96D01" w:rsidRPr="00042B68" w:rsidRDefault="00957DAB" w:rsidP="00957DAB">
      <w:pPr>
        <w:pStyle w:val="Heading1"/>
      </w:pPr>
      <w:bookmarkStart w:id="3" w:name="_Toc519614614"/>
      <w:r w:rsidRPr="00042B68">
        <w:t>Creation of Login Page</w:t>
      </w:r>
      <w:bookmarkEnd w:id="3"/>
    </w:p>
    <w:p w:rsidR="00C06ED0" w:rsidRDefault="00957DAB">
      <w:pPr>
        <w:rPr>
          <w:rFonts w:ascii="Arial" w:eastAsia="Times New Roman" w:hAnsi="Arial" w:cs="Arial"/>
          <w:color w:val="505050"/>
          <w:sz w:val="21"/>
          <w:szCs w:val="21"/>
          <w:lang w:eastAsia="en-US"/>
        </w:rPr>
      </w:pPr>
      <w:proofErr w:type="spellStart"/>
      <w:r w:rsidRPr="00796ABB">
        <w:rPr>
          <w:rFonts w:ascii="Arial" w:eastAsia="Times New Roman" w:hAnsi="Arial" w:cs="Arial"/>
          <w:color w:val="505050"/>
          <w:sz w:val="21"/>
          <w:szCs w:val="21"/>
          <w:lang w:eastAsia="en-US"/>
        </w:rPr>
        <w:t>Devcloud</w:t>
      </w:r>
      <w:proofErr w:type="spellEnd"/>
      <w:r w:rsidRPr="00796ABB">
        <w:rPr>
          <w:rFonts w:ascii="Arial" w:eastAsia="Times New Roman" w:hAnsi="Arial" w:cs="Arial"/>
          <w:color w:val="505050"/>
          <w:sz w:val="21"/>
          <w:szCs w:val="21"/>
          <w:lang w:eastAsia="en-US"/>
        </w:rPr>
        <w:t xml:space="preserve"> is using both DXC in</w:t>
      </w:r>
      <w:r w:rsidR="00796ABB">
        <w:rPr>
          <w:rFonts w:ascii="Arial" w:eastAsia="Times New Roman" w:hAnsi="Arial" w:cs="Arial"/>
          <w:color w:val="505050"/>
          <w:sz w:val="21"/>
          <w:szCs w:val="21"/>
          <w:lang w:eastAsia="en-US"/>
        </w:rPr>
        <w:t xml:space="preserve">ternal &amp; external users. Internal users will login through DXC global pass and external users will login through user id &amp; password. We need to create a separate login page and provide the both options. </w:t>
      </w:r>
      <w:r w:rsidR="00FE18D9">
        <w:rPr>
          <w:rFonts w:ascii="Arial" w:eastAsia="Times New Roman" w:hAnsi="Arial" w:cs="Arial"/>
          <w:color w:val="505050"/>
          <w:sz w:val="21"/>
          <w:szCs w:val="21"/>
          <w:lang w:eastAsia="en-US"/>
        </w:rPr>
        <w:t xml:space="preserve">When you browse the </w:t>
      </w:r>
      <w:proofErr w:type="gramStart"/>
      <w:r w:rsidR="00FE18D9">
        <w:rPr>
          <w:rFonts w:ascii="Arial" w:eastAsia="Times New Roman" w:hAnsi="Arial" w:cs="Arial"/>
          <w:color w:val="505050"/>
          <w:sz w:val="21"/>
          <w:szCs w:val="21"/>
          <w:lang w:eastAsia="en-US"/>
        </w:rPr>
        <w:t>confluence.csc.com</w:t>
      </w:r>
      <w:r w:rsidR="00796ABB">
        <w:rPr>
          <w:rFonts w:ascii="Arial" w:eastAsia="Times New Roman" w:hAnsi="Arial" w:cs="Arial"/>
          <w:color w:val="505050"/>
          <w:sz w:val="21"/>
          <w:szCs w:val="21"/>
          <w:lang w:eastAsia="en-US"/>
        </w:rPr>
        <w:t xml:space="preserve"> ,</w:t>
      </w:r>
      <w:proofErr w:type="gramEnd"/>
      <w:r w:rsidR="00796ABB">
        <w:rPr>
          <w:rFonts w:ascii="Arial" w:eastAsia="Times New Roman" w:hAnsi="Arial" w:cs="Arial"/>
          <w:color w:val="505050"/>
          <w:sz w:val="21"/>
          <w:szCs w:val="21"/>
          <w:lang w:eastAsia="en-US"/>
        </w:rPr>
        <w:t xml:space="preserve"> this page will be loaded and user can select one of the login option. </w:t>
      </w:r>
      <w:proofErr w:type="spellStart"/>
      <w:r w:rsidR="00796ABB">
        <w:rPr>
          <w:rFonts w:ascii="Arial" w:eastAsia="Times New Roman" w:hAnsi="Arial" w:cs="Arial"/>
          <w:color w:val="505050"/>
          <w:sz w:val="21"/>
          <w:szCs w:val="21"/>
          <w:lang w:eastAsia="en-US"/>
        </w:rPr>
        <w:t>i.e</w:t>
      </w:r>
      <w:proofErr w:type="spellEnd"/>
      <w:r w:rsidR="00796ABB">
        <w:rPr>
          <w:rFonts w:ascii="Arial" w:eastAsia="Times New Roman" w:hAnsi="Arial" w:cs="Arial"/>
          <w:color w:val="505050"/>
          <w:sz w:val="21"/>
          <w:szCs w:val="21"/>
          <w:lang w:eastAsia="en-US"/>
        </w:rPr>
        <w:t xml:space="preserve"> DXC Global Pass or user Id &amp; password.</w:t>
      </w:r>
    </w:p>
    <w:p w:rsidR="00796ABB" w:rsidRDefault="00FE18D9">
      <w:pPr>
        <w:rPr>
          <w:rFonts w:ascii="Arial" w:eastAsia="Times New Roman" w:hAnsi="Arial" w:cs="Arial"/>
          <w:color w:val="505050"/>
          <w:sz w:val="21"/>
          <w:szCs w:val="21"/>
          <w:lang w:eastAsia="en-US"/>
        </w:rPr>
      </w:pPr>
      <w:r>
        <w:rPr>
          <w:rFonts w:ascii="Arial" w:eastAsia="Times New Roman" w:hAnsi="Arial" w:cs="Arial"/>
          <w:color w:val="505050"/>
          <w:sz w:val="21"/>
          <w:szCs w:val="21"/>
          <w:lang w:eastAsia="en-US"/>
        </w:rPr>
        <w:t>Stop the confluence</w:t>
      </w:r>
      <w:r w:rsidR="00796ABB">
        <w:rPr>
          <w:rFonts w:ascii="Arial" w:eastAsia="Times New Roman" w:hAnsi="Arial" w:cs="Arial"/>
          <w:color w:val="505050"/>
          <w:sz w:val="21"/>
          <w:szCs w:val="21"/>
          <w:lang w:eastAsia="en-US"/>
        </w:rPr>
        <w:t xml:space="preserve"> server and make the below changes</w:t>
      </w:r>
      <w:r w:rsidR="00796ABB">
        <w:rPr>
          <w:rFonts w:ascii="Arial" w:eastAsia="Times New Roman" w:hAnsi="Arial" w:cs="Arial"/>
          <w:color w:val="505050"/>
          <w:sz w:val="21"/>
          <w:szCs w:val="21"/>
          <w:lang w:eastAsia="en-US"/>
        </w:rPr>
        <w:br/>
      </w:r>
      <w:proofErr w:type="gramStart"/>
      <w:r w:rsidR="00796ABB">
        <w:rPr>
          <w:rFonts w:ascii="Arial" w:eastAsia="Times New Roman" w:hAnsi="Arial" w:cs="Arial"/>
          <w:color w:val="505050"/>
          <w:sz w:val="21"/>
          <w:szCs w:val="21"/>
          <w:lang w:eastAsia="en-US"/>
        </w:rPr>
        <w:t>Command :</w:t>
      </w:r>
      <w:proofErr w:type="gramEnd"/>
      <w:r w:rsidR="00796ABB">
        <w:rPr>
          <w:rFonts w:ascii="Arial" w:eastAsia="Times New Roman" w:hAnsi="Arial" w:cs="Arial"/>
          <w:color w:val="505050"/>
          <w:sz w:val="21"/>
          <w:szCs w:val="21"/>
          <w:lang w:eastAsia="en-US"/>
        </w:rPr>
        <w:t xml:space="preserve"> </w:t>
      </w:r>
      <w:r>
        <w:rPr>
          <w:rFonts w:ascii="Arial" w:eastAsia="Times New Roman" w:hAnsi="Arial" w:cs="Arial"/>
          <w:color w:val="505050"/>
          <w:sz w:val="21"/>
          <w:szCs w:val="21"/>
          <w:lang w:eastAsia="en-US"/>
        </w:rPr>
        <w:t>./stop-confluence</w:t>
      </w:r>
      <w:r w:rsidR="00796ABB" w:rsidRPr="00796ABB">
        <w:rPr>
          <w:rFonts w:ascii="Arial" w:eastAsia="Times New Roman" w:hAnsi="Arial" w:cs="Arial"/>
          <w:color w:val="505050"/>
          <w:sz w:val="21"/>
          <w:szCs w:val="21"/>
          <w:lang w:eastAsia="en-US"/>
        </w:rPr>
        <w:t>.sh</w:t>
      </w:r>
      <w:r>
        <w:rPr>
          <w:rFonts w:ascii="Arial" w:eastAsia="Times New Roman" w:hAnsi="Arial" w:cs="Arial"/>
          <w:color w:val="505050"/>
          <w:sz w:val="21"/>
          <w:szCs w:val="21"/>
          <w:lang w:eastAsia="en-US"/>
        </w:rPr>
        <w:t xml:space="preserve">  from \</w:t>
      </w:r>
      <w:proofErr w:type="spellStart"/>
      <w:r>
        <w:rPr>
          <w:rFonts w:ascii="Arial" w:eastAsia="Times New Roman" w:hAnsi="Arial" w:cs="Arial"/>
          <w:color w:val="505050"/>
          <w:sz w:val="21"/>
          <w:szCs w:val="21"/>
          <w:lang w:eastAsia="en-US"/>
        </w:rPr>
        <w:t>atlassian</w:t>
      </w:r>
      <w:proofErr w:type="spellEnd"/>
      <w:r>
        <w:rPr>
          <w:rFonts w:ascii="Arial" w:eastAsia="Times New Roman" w:hAnsi="Arial" w:cs="Arial"/>
          <w:color w:val="505050"/>
          <w:sz w:val="21"/>
          <w:szCs w:val="21"/>
          <w:lang w:eastAsia="en-US"/>
        </w:rPr>
        <w:t>\confluence\bin</w:t>
      </w:r>
    </w:p>
    <w:p w:rsidR="00796ABB" w:rsidRDefault="00796ABB">
      <w:pPr>
        <w:rPr>
          <w:rFonts w:ascii="Arial" w:eastAsia="Times New Roman" w:hAnsi="Arial" w:cs="Arial"/>
          <w:color w:val="505050"/>
          <w:sz w:val="21"/>
          <w:szCs w:val="21"/>
          <w:lang w:eastAsia="en-US"/>
        </w:rPr>
      </w:pPr>
    </w:p>
    <w:p w:rsidR="00796ABB" w:rsidRDefault="00796ABB">
      <w:pPr>
        <w:rPr>
          <w:rFonts w:ascii="Arial" w:eastAsia="Times New Roman" w:hAnsi="Arial" w:cs="Arial"/>
          <w:color w:val="505050"/>
          <w:sz w:val="21"/>
          <w:szCs w:val="21"/>
          <w:lang w:eastAsia="en-US"/>
        </w:rPr>
      </w:pPr>
      <w:r>
        <w:rPr>
          <w:rFonts w:ascii="Arial" w:eastAsia="Times New Roman" w:hAnsi="Arial" w:cs="Arial"/>
          <w:color w:val="505050"/>
          <w:sz w:val="21"/>
          <w:szCs w:val="21"/>
          <w:lang w:eastAsia="en-US"/>
        </w:rPr>
        <w:t xml:space="preserve">Create new page called </w:t>
      </w:r>
      <w:r w:rsidR="00FE18D9">
        <w:rPr>
          <w:rFonts w:ascii="Arial" w:eastAsia="Times New Roman" w:hAnsi="Arial" w:cs="Arial"/>
          <w:color w:val="505050"/>
          <w:sz w:val="21"/>
          <w:szCs w:val="21"/>
          <w:lang w:eastAsia="en-US"/>
        </w:rPr>
        <w:t>loginpageoption.vm</w:t>
      </w:r>
      <w:r>
        <w:rPr>
          <w:rFonts w:ascii="Arial" w:eastAsia="Times New Roman" w:hAnsi="Arial" w:cs="Arial"/>
          <w:color w:val="505050"/>
          <w:sz w:val="21"/>
          <w:szCs w:val="21"/>
          <w:lang w:eastAsia="en-US"/>
        </w:rPr>
        <w:t xml:space="preserve"> and copy the below code and save it in below</w:t>
      </w:r>
      <w:r w:rsidR="00FE18D9">
        <w:rPr>
          <w:rFonts w:ascii="Arial" w:eastAsia="Times New Roman" w:hAnsi="Arial" w:cs="Arial"/>
          <w:color w:val="505050"/>
          <w:sz w:val="21"/>
          <w:szCs w:val="21"/>
          <w:lang w:eastAsia="en-US"/>
        </w:rPr>
        <w:t xml:space="preserve"> path in confluence</w:t>
      </w:r>
      <w:r>
        <w:rPr>
          <w:rFonts w:ascii="Arial" w:eastAsia="Times New Roman" w:hAnsi="Arial" w:cs="Arial"/>
          <w:color w:val="505050"/>
          <w:sz w:val="21"/>
          <w:szCs w:val="21"/>
          <w:lang w:eastAsia="en-US"/>
        </w:rPr>
        <w:t xml:space="preserve"> tomcat sever.</w:t>
      </w:r>
    </w:p>
    <w:p w:rsidR="00105E93" w:rsidRDefault="00105E93">
      <w:pPr>
        <w:rPr>
          <w:rFonts w:ascii="Arial" w:eastAsia="Times New Roman" w:hAnsi="Arial" w:cs="Arial"/>
          <w:color w:val="505050"/>
          <w:sz w:val="21"/>
          <w:szCs w:val="21"/>
          <w:lang w:eastAsia="en-US"/>
        </w:rPr>
      </w:pPr>
      <w:r>
        <w:rPr>
          <w:rFonts w:ascii="Arial" w:eastAsia="Times New Roman" w:hAnsi="Arial" w:cs="Arial"/>
          <w:color w:val="505050"/>
          <w:sz w:val="21"/>
          <w:szCs w:val="21"/>
          <w:lang w:eastAsia="en-US"/>
        </w:rPr>
        <w:t>The page looks like below</w:t>
      </w:r>
    </w:p>
    <w:p w:rsidR="00105E93" w:rsidRDefault="00105E93">
      <w:pPr>
        <w:rPr>
          <w:rFonts w:ascii="Arial" w:eastAsia="Times New Roman" w:hAnsi="Arial" w:cs="Arial"/>
          <w:color w:val="505050"/>
          <w:sz w:val="21"/>
          <w:szCs w:val="21"/>
          <w:lang w:eastAsia="en-US"/>
        </w:rPr>
      </w:pPr>
      <w:r>
        <w:rPr>
          <w:rFonts w:ascii="Arial" w:eastAsia="Times New Roman" w:hAnsi="Arial" w:cs="Arial"/>
          <w:noProof/>
          <w:color w:val="505050"/>
          <w:sz w:val="21"/>
          <w:szCs w:val="21"/>
          <w:lang w:eastAsia="en-US"/>
        </w:rPr>
        <w:lastRenderedPageBreak/>
        <w:drawing>
          <wp:inline distT="0" distB="0" distL="0" distR="0">
            <wp:extent cx="5943600" cy="1123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ABB" w:rsidRDefault="00796ABB">
      <w:pPr>
        <w:rPr>
          <w:rFonts w:ascii="Arial" w:eastAsia="Times New Roman" w:hAnsi="Arial" w:cs="Arial"/>
          <w:color w:val="505050"/>
          <w:sz w:val="21"/>
          <w:szCs w:val="21"/>
          <w:lang w:eastAsia="en-US"/>
        </w:rPr>
      </w:pPr>
      <w:proofErr w:type="gramStart"/>
      <w:r>
        <w:rPr>
          <w:rFonts w:ascii="Arial" w:eastAsia="Times New Roman" w:hAnsi="Arial" w:cs="Arial"/>
          <w:color w:val="505050"/>
          <w:sz w:val="21"/>
          <w:szCs w:val="21"/>
          <w:lang w:eastAsia="en-US"/>
        </w:rPr>
        <w:t>Path :</w:t>
      </w:r>
      <w:proofErr w:type="gramEnd"/>
      <w:r>
        <w:rPr>
          <w:rFonts w:ascii="Arial" w:eastAsia="Times New Roman" w:hAnsi="Arial" w:cs="Arial"/>
          <w:color w:val="505050"/>
          <w:sz w:val="21"/>
          <w:szCs w:val="21"/>
          <w:lang w:eastAsia="en-US"/>
        </w:rPr>
        <w:t xml:space="preserve"> </w:t>
      </w:r>
      <w:r w:rsidRPr="00796ABB">
        <w:rPr>
          <w:rFonts w:ascii="Arial" w:eastAsia="Times New Roman" w:hAnsi="Arial" w:cs="Arial"/>
          <w:color w:val="505050"/>
          <w:sz w:val="21"/>
          <w:szCs w:val="21"/>
          <w:lang w:eastAsia="en-US"/>
        </w:rPr>
        <w:t>/o</w:t>
      </w:r>
      <w:r w:rsidR="001C24BA">
        <w:rPr>
          <w:rFonts w:ascii="Arial" w:eastAsia="Times New Roman" w:hAnsi="Arial" w:cs="Arial"/>
          <w:color w:val="505050"/>
          <w:sz w:val="21"/>
          <w:szCs w:val="21"/>
          <w:lang w:eastAsia="en-US"/>
        </w:rPr>
        <w:t>pt/</w:t>
      </w:r>
      <w:proofErr w:type="spellStart"/>
      <w:r w:rsidR="001C24BA">
        <w:rPr>
          <w:rFonts w:ascii="Arial" w:eastAsia="Times New Roman" w:hAnsi="Arial" w:cs="Arial"/>
          <w:color w:val="505050"/>
          <w:sz w:val="21"/>
          <w:szCs w:val="21"/>
          <w:lang w:eastAsia="en-US"/>
        </w:rPr>
        <w:t>atlassian</w:t>
      </w:r>
      <w:proofErr w:type="spellEnd"/>
      <w:r w:rsidR="001C24BA">
        <w:rPr>
          <w:rFonts w:ascii="Arial" w:eastAsia="Times New Roman" w:hAnsi="Arial" w:cs="Arial"/>
          <w:color w:val="505050"/>
          <w:sz w:val="21"/>
          <w:szCs w:val="21"/>
          <w:lang w:eastAsia="en-US"/>
        </w:rPr>
        <w:t>/confluence/confluence/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6ABB" w:rsidTr="00796ABB">
        <w:tc>
          <w:tcPr>
            <w:tcW w:w="9350" w:type="dxa"/>
          </w:tcPr>
          <w:p w:rsidR="001C24BA" w:rsidRPr="001C24BA" w:rsidRDefault="001C24BA" w:rsidP="001C24BA">
            <w:pPr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</w:pPr>
            <w:r w:rsidRPr="001C24BA"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  <w:t>#* @</w:t>
            </w:r>
            <w:proofErr w:type="spellStart"/>
            <w:r w:rsidRPr="001C24BA"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  <w:t>vtlvariable</w:t>
            </w:r>
            <w:proofErr w:type="spellEnd"/>
            <w:r w:rsidRPr="001C24BA"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  <w:t xml:space="preserve"> name="action" type="</w:t>
            </w:r>
            <w:proofErr w:type="spellStart"/>
            <w:proofErr w:type="gramStart"/>
            <w:r w:rsidRPr="001C24BA"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  <w:t>com.atlassian</w:t>
            </w:r>
            <w:proofErr w:type="gramEnd"/>
            <w:r w:rsidRPr="001C24BA"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  <w:t>.confluence.user.actions.LoginAction</w:t>
            </w:r>
            <w:proofErr w:type="spellEnd"/>
            <w:r w:rsidRPr="001C24BA"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  <w:t>" *#</w:t>
            </w:r>
          </w:p>
          <w:p w:rsidR="001C24BA" w:rsidRPr="001C24BA" w:rsidRDefault="001C24BA" w:rsidP="001C24BA">
            <w:pPr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</w:pPr>
            <w:r w:rsidRPr="001C24BA"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  <w:t>#macro (</w:t>
            </w:r>
            <w:proofErr w:type="spellStart"/>
            <w:r w:rsidRPr="001C24BA"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  <w:t>errorBlock</w:t>
            </w:r>
            <w:proofErr w:type="spellEnd"/>
            <w:r w:rsidRPr="001C24BA"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  <w:t xml:space="preserve"> $</w:t>
            </w:r>
            <w:proofErr w:type="spellStart"/>
            <w:r w:rsidRPr="001C24BA"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  <w:t>msg</w:t>
            </w:r>
            <w:proofErr w:type="spellEnd"/>
            <w:r w:rsidRPr="001C24BA"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  <w:t>)</w:t>
            </w:r>
          </w:p>
          <w:p w:rsidR="001C24BA" w:rsidRPr="001C24BA" w:rsidRDefault="001C24BA" w:rsidP="001C24BA">
            <w:pPr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</w:pPr>
            <w:r w:rsidRPr="001C24BA"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  <w:t xml:space="preserve">&lt;div class="error" </w:t>
            </w:r>
            <w:proofErr w:type="spellStart"/>
            <w:r w:rsidRPr="001C24BA"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  <w:t>tabindex</w:t>
            </w:r>
            <w:proofErr w:type="spellEnd"/>
            <w:r w:rsidRPr="001C24BA"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  <w:t>="0"&gt;&lt;p&gt;$</w:t>
            </w:r>
            <w:proofErr w:type="spellStart"/>
            <w:r w:rsidRPr="001C24BA"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  <w:t>msg</w:t>
            </w:r>
            <w:proofErr w:type="spellEnd"/>
            <w:r w:rsidRPr="001C24BA"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  <w:t>&lt;/p&gt;&lt;/div&gt;</w:t>
            </w:r>
          </w:p>
          <w:p w:rsidR="001C24BA" w:rsidRPr="001C24BA" w:rsidRDefault="001C24BA" w:rsidP="001C24BA">
            <w:pPr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</w:pPr>
            <w:r w:rsidRPr="001C24BA"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  <w:t>#end</w:t>
            </w:r>
          </w:p>
          <w:p w:rsidR="001C24BA" w:rsidRPr="001C24BA" w:rsidRDefault="001C24BA" w:rsidP="001C24BA">
            <w:pPr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</w:pPr>
          </w:p>
          <w:p w:rsidR="001C24BA" w:rsidRPr="001C24BA" w:rsidRDefault="001C24BA" w:rsidP="001C24BA">
            <w:pPr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</w:pPr>
            <w:r w:rsidRPr="001C24BA"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  <w:t>#</w:t>
            </w:r>
            <w:proofErr w:type="gramStart"/>
            <w:r w:rsidRPr="001C24BA"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  <w:t>set(</w:t>
            </w:r>
            <w:proofErr w:type="gramEnd"/>
            <w:r w:rsidRPr="001C24BA"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  <w:t>$</w:t>
            </w:r>
            <w:proofErr w:type="spellStart"/>
            <w:r w:rsidRPr="001C24BA"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  <w:t>showSignup</w:t>
            </w:r>
            <w:proofErr w:type="spellEnd"/>
            <w:r w:rsidRPr="001C24BA"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  <w:t xml:space="preserve"> = $</w:t>
            </w:r>
            <w:proofErr w:type="spellStart"/>
            <w:r w:rsidRPr="001C24BA"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  <w:t>action.isShowSignUp</w:t>
            </w:r>
            <w:proofErr w:type="spellEnd"/>
            <w:r w:rsidRPr="001C24BA"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  <w:t>())</w:t>
            </w:r>
          </w:p>
          <w:p w:rsidR="001C24BA" w:rsidRPr="001C24BA" w:rsidRDefault="001C24BA" w:rsidP="001C24BA">
            <w:pPr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</w:pPr>
          </w:p>
          <w:p w:rsidR="001C24BA" w:rsidRPr="001C24BA" w:rsidRDefault="001C24BA" w:rsidP="001C24BA">
            <w:pPr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</w:pPr>
            <w:r w:rsidRPr="001C24BA"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  <w:t>&lt;html&gt;</w:t>
            </w:r>
          </w:p>
          <w:p w:rsidR="001C24BA" w:rsidRPr="001C24BA" w:rsidRDefault="001C24BA" w:rsidP="001C24BA">
            <w:pPr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</w:pPr>
            <w:r w:rsidRPr="001C24BA"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  <w:t xml:space="preserve">        &lt;head&gt;</w:t>
            </w:r>
          </w:p>
          <w:p w:rsidR="001C24BA" w:rsidRPr="001C24BA" w:rsidRDefault="001C24BA" w:rsidP="001C24BA">
            <w:pPr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</w:pPr>
            <w:r w:rsidRPr="001C24BA"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  <w:t xml:space="preserve">        #</w:t>
            </w:r>
            <w:proofErr w:type="spellStart"/>
            <w:r w:rsidRPr="001C24BA"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  <w:t>requireResource</w:t>
            </w:r>
            <w:proofErr w:type="spellEnd"/>
            <w:r w:rsidRPr="001C24BA"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  <w:t>("</w:t>
            </w:r>
            <w:proofErr w:type="spellStart"/>
            <w:r w:rsidRPr="001C24BA"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  <w:t>confluence.web.</w:t>
            </w:r>
            <w:proofErr w:type="gramStart"/>
            <w:r w:rsidRPr="001C24BA"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  <w:t>resources:master</w:t>
            </w:r>
            <w:proofErr w:type="gramEnd"/>
            <w:r w:rsidRPr="001C24BA"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  <w:t>-styles</w:t>
            </w:r>
            <w:proofErr w:type="spellEnd"/>
            <w:r w:rsidRPr="001C24BA"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  <w:t>")</w:t>
            </w:r>
          </w:p>
          <w:p w:rsidR="001C24BA" w:rsidRPr="001C24BA" w:rsidRDefault="001C24BA" w:rsidP="001C24BA">
            <w:pPr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</w:pPr>
            <w:r w:rsidRPr="001C24BA"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  <w:t xml:space="preserve">        #</w:t>
            </w:r>
            <w:proofErr w:type="spellStart"/>
            <w:r w:rsidRPr="001C24BA"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  <w:t>requireResource</w:t>
            </w:r>
            <w:proofErr w:type="spellEnd"/>
            <w:r w:rsidRPr="001C24BA"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  <w:t>("</w:t>
            </w:r>
            <w:proofErr w:type="spellStart"/>
            <w:r w:rsidRPr="001C24BA"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  <w:t>confluence.web.resources:login</w:t>
            </w:r>
            <w:proofErr w:type="spellEnd"/>
            <w:r w:rsidRPr="001C24BA"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  <w:t>")</w:t>
            </w:r>
          </w:p>
          <w:p w:rsidR="001C24BA" w:rsidRPr="001C24BA" w:rsidRDefault="001C24BA" w:rsidP="001C24BA">
            <w:pPr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</w:pPr>
            <w:r w:rsidRPr="001C24BA"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  <w:t xml:space="preserve">        #</w:t>
            </w:r>
            <w:proofErr w:type="spellStart"/>
            <w:r w:rsidRPr="001C24BA"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  <w:t>requireResource</w:t>
            </w:r>
            <w:proofErr w:type="spellEnd"/>
            <w:r w:rsidRPr="001C24BA"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  <w:t>("</w:t>
            </w:r>
            <w:proofErr w:type="spellStart"/>
            <w:r w:rsidRPr="001C24BA"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  <w:t>confluence.web.</w:t>
            </w:r>
            <w:proofErr w:type="gramStart"/>
            <w:r w:rsidRPr="001C24BA"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  <w:t>resources:aui</w:t>
            </w:r>
            <w:proofErr w:type="gramEnd"/>
            <w:r w:rsidRPr="001C24BA"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  <w:t>-forms</w:t>
            </w:r>
            <w:proofErr w:type="spellEnd"/>
            <w:r w:rsidRPr="001C24BA"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  <w:t>")</w:t>
            </w:r>
          </w:p>
          <w:p w:rsidR="001C24BA" w:rsidRPr="001C24BA" w:rsidRDefault="001C24BA" w:rsidP="001C24BA">
            <w:pPr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</w:pPr>
            <w:r w:rsidRPr="001C24BA"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  <w:t xml:space="preserve">        #requireResource("</w:t>
            </w:r>
            <w:proofErr w:type="gramStart"/>
            <w:r w:rsidRPr="001C24BA"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  <w:t>com.atlassian</w:t>
            </w:r>
            <w:proofErr w:type="gramEnd"/>
            <w:r w:rsidRPr="001C24BA"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  <w:t>.confluence.plugins.confluence-scriptsfinished-plugin:scriptsfinished")</w:t>
            </w:r>
          </w:p>
          <w:p w:rsidR="001C24BA" w:rsidRPr="001C24BA" w:rsidRDefault="001C24BA" w:rsidP="001C24BA">
            <w:pPr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</w:pPr>
            <w:r w:rsidRPr="001C24BA"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  <w:t xml:space="preserve">        &lt;/head&gt;</w:t>
            </w:r>
          </w:p>
          <w:p w:rsidR="001C24BA" w:rsidRPr="001C24BA" w:rsidRDefault="001C24BA" w:rsidP="001C24BA">
            <w:pPr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</w:pPr>
            <w:r w:rsidRPr="001C24BA"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  <w:t xml:space="preserve">        &lt;body&gt;</w:t>
            </w:r>
          </w:p>
          <w:p w:rsidR="001C24BA" w:rsidRPr="001C24BA" w:rsidRDefault="001C24BA" w:rsidP="001C24BA">
            <w:pPr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</w:pPr>
          </w:p>
          <w:p w:rsidR="001C24BA" w:rsidRPr="001C24BA" w:rsidRDefault="001C24BA" w:rsidP="001C24BA">
            <w:pPr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</w:pPr>
          </w:p>
          <w:p w:rsidR="001C24BA" w:rsidRPr="001C24BA" w:rsidRDefault="001C24BA" w:rsidP="001C24BA">
            <w:pPr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</w:pPr>
            <w:r w:rsidRPr="001C24BA"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  <w:t>&lt;section id="content" role="main"&gt;</w:t>
            </w:r>
          </w:p>
          <w:p w:rsidR="001C24BA" w:rsidRPr="001C24BA" w:rsidRDefault="001C24BA" w:rsidP="001C24BA">
            <w:pPr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</w:pPr>
            <w:r w:rsidRPr="001C24BA"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  <w:t xml:space="preserve">        &lt;div class="</w:t>
            </w:r>
            <w:proofErr w:type="spellStart"/>
            <w:r w:rsidRPr="001C24BA"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  <w:t>aui</w:t>
            </w:r>
            <w:proofErr w:type="spellEnd"/>
            <w:r w:rsidRPr="001C24BA"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  <w:t>-page-panel"&gt;</w:t>
            </w:r>
          </w:p>
          <w:p w:rsidR="001C24BA" w:rsidRPr="001C24BA" w:rsidRDefault="001C24BA" w:rsidP="001C24BA">
            <w:pPr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</w:pPr>
            <w:r w:rsidRPr="001C24BA"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  <w:t xml:space="preserve">                &lt;div class="</w:t>
            </w:r>
            <w:proofErr w:type="spellStart"/>
            <w:r w:rsidRPr="001C24BA"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  <w:t>aui</w:t>
            </w:r>
            <w:proofErr w:type="spellEnd"/>
            <w:r w:rsidRPr="001C24BA"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  <w:t>-page-panel-inner" &gt;</w:t>
            </w:r>
          </w:p>
          <w:p w:rsidR="001C24BA" w:rsidRPr="001C24BA" w:rsidRDefault="001C24BA" w:rsidP="001C24BA">
            <w:pPr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</w:pPr>
            <w:r w:rsidRPr="001C24BA"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  <w:t xml:space="preserve">                        &lt;section class="</w:t>
            </w:r>
            <w:proofErr w:type="spellStart"/>
            <w:r w:rsidRPr="001C24BA"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  <w:t>aui</w:t>
            </w:r>
            <w:proofErr w:type="spellEnd"/>
            <w:r w:rsidRPr="001C24BA"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  <w:t>-page-panel-content"&gt;</w:t>
            </w:r>
          </w:p>
          <w:p w:rsidR="001C24BA" w:rsidRPr="001C24BA" w:rsidRDefault="001C24BA" w:rsidP="001C24BA">
            <w:pPr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</w:pPr>
            <w:r w:rsidRPr="001C24BA"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  <w:t xml:space="preserve">                                &lt;div class="form-body"&gt; &lt;center&gt;</w:t>
            </w:r>
          </w:p>
          <w:p w:rsidR="001C24BA" w:rsidRPr="001C24BA" w:rsidRDefault="001C24BA" w:rsidP="001C24BA">
            <w:pPr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</w:pPr>
            <w:r w:rsidRPr="001C24BA"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  <w:t xml:space="preserve">                                        &lt;h1&gt;What kind of user are </w:t>
            </w:r>
            <w:proofErr w:type="gramStart"/>
            <w:r w:rsidRPr="001C24BA"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  <w:t>you?&lt;</w:t>
            </w:r>
            <w:proofErr w:type="gramEnd"/>
            <w:r w:rsidRPr="001C24BA"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  <w:t>/h1&gt;</w:t>
            </w:r>
          </w:p>
          <w:p w:rsidR="001C24BA" w:rsidRPr="001C24BA" w:rsidRDefault="001C24BA" w:rsidP="001C24BA">
            <w:pPr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</w:pPr>
            <w:r w:rsidRPr="001C24BA"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  <w:t xml:space="preserve">                                         &lt;p&gt;</w:t>
            </w:r>
          </w:p>
          <w:p w:rsidR="001C24BA" w:rsidRPr="001C24BA" w:rsidRDefault="001C24BA" w:rsidP="001C24BA">
            <w:pPr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</w:pPr>
            <w:r w:rsidRPr="001C24BA"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  <w:t xml:space="preserve">                                                &lt;a href="https://confluencepentest.dxcdevcloud.net/plugins/servlet/external-login"&gt;DXCGLOBALPASS&lt;/a&gt; DXC GLOBAL PASS</w:t>
            </w:r>
          </w:p>
          <w:p w:rsidR="001C24BA" w:rsidRPr="001C24BA" w:rsidRDefault="001C24BA" w:rsidP="001C24BA">
            <w:pPr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</w:pPr>
            <w:r w:rsidRPr="001C24BA"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  <w:t xml:space="preserve">                                        &lt;/p&gt;</w:t>
            </w:r>
          </w:p>
          <w:p w:rsidR="001C24BA" w:rsidRPr="001C24BA" w:rsidRDefault="001C24BA" w:rsidP="001C24BA">
            <w:pPr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</w:pPr>
            <w:r w:rsidRPr="001C24BA"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  <w:t xml:space="preserve">                                        &lt;p&gt;</w:t>
            </w:r>
          </w:p>
          <w:p w:rsidR="001C24BA" w:rsidRPr="001C24BA" w:rsidRDefault="001C24BA" w:rsidP="001C24BA">
            <w:pPr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</w:pPr>
            <w:r w:rsidRPr="001C24BA"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  <w:t xml:space="preserve">                                                &lt;a href="https://confluencepentest.dxcdevcloud.net/login.action?nosso&amp;os_destination=%2F"&gt;Login with username and password&lt;/a&gt;</w:t>
            </w:r>
          </w:p>
          <w:p w:rsidR="001C24BA" w:rsidRPr="001C24BA" w:rsidRDefault="001C24BA" w:rsidP="001C24BA">
            <w:pPr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</w:pPr>
            <w:r w:rsidRPr="001C24BA"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  <w:t xml:space="preserve">                                        &lt;/p&gt; &lt;/center&gt;</w:t>
            </w:r>
          </w:p>
          <w:p w:rsidR="001C24BA" w:rsidRPr="001C24BA" w:rsidRDefault="001C24BA" w:rsidP="001C24BA">
            <w:pPr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</w:pPr>
            <w:r w:rsidRPr="001C24BA"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  <w:t xml:space="preserve">                                &lt;/div&gt;</w:t>
            </w:r>
          </w:p>
          <w:p w:rsidR="001C24BA" w:rsidRPr="001C24BA" w:rsidRDefault="001C24BA" w:rsidP="001C24BA">
            <w:pPr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</w:pPr>
            <w:r w:rsidRPr="001C24BA"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  <w:t xml:space="preserve">                        &lt;/section&gt;</w:t>
            </w:r>
          </w:p>
          <w:p w:rsidR="001C24BA" w:rsidRPr="001C24BA" w:rsidRDefault="001C24BA" w:rsidP="001C24BA">
            <w:pPr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</w:pPr>
            <w:r w:rsidRPr="001C24BA"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  <w:t xml:space="preserve">                &lt;/div&gt;</w:t>
            </w:r>
          </w:p>
          <w:p w:rsidR="001C24BA" w:rsidRPr="001C24BA" w:rsidRDefault="001C24BA" w:rsidP="001C24BA">
            <w:pPr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</w:pPr>
            <w:r w:rsidRPr="001C24BA"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  <w:t xml:space="preserve">        &lt;/div&gt;</w:t>
            </w:r>
          </w:p>
          <w:p w:rsidR="001C24BA" w:rsidRPr="001C24BA" w:rsidRDefault="001C24BA" w:rsidP="001C24BA">
            <w:pPr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</w:pPr>
            <w:r w:rsidRPr="001C24BA"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  <w:t>&lt;/section&gt;</w:t>
            </w:r>
          </w:p>
          <w:p w:rsidR="001C24BA" w:rsidRPr="001C24BA" w:rsidRDefault="001C24BA" w:rsidP="001C24BA">
            <w:pPr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</w:pPr>
          </w:p>
          <w:p w:rsidR="001C24BA" w:rsidRPr="001C24BA" w:rsidRDefault="001C24BA" w:rsidP="001C24BA">
            <w:pPr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</w:pPr>
            <w:r w:rsidRPr="001C24BA"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  <w:t xml:space="preserve">        &lt;/body&gt;</w:t>
            </w:r>
          </w:p>
          <w:p w:rsidR="00796ABB" w:rsidRDefault="001C24BA" w:rsidP="001C24BA">
            <w:pPr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</w:pPr>
            <w:r w:rsidRPr="001C24BA">
              <w:rPr>
                <w:rFonts w:ascii="Arial" w:eastAsia="Times New Roman" w:hAnsi="Arial" w:cs="Arial"/>
                <w:color w:val="505050"/>
                <w:sz w:val="21"/>
                <w:szCs w:val="21"/>
                <w:lang w:eastAsia="en-US"/>
              </w:rPr>
              <w:t>&lt;/html&gt;</w:t>
            </w:r>
          </w:p>
        </w:tc>
      </w:tr>
    </w:tbl>
    <w:p w:rsidR="00796ABB" w:rsidRPr="00796ABB" w:rsidRDefault="00796ABB">
      <w:pPr>
        <w:rPr>
          <w:rFonts w:ascii="Arial" w:eastAsia="Times New Roman" w:hAnsi="Arial" w:cs="Arial"/>
          <w:color w:val="505050"/>
          <w:sz w:val="21"/>
          <w:szCs w:val="21"/>
          <w:lang w:eastAsia="en-US"/>
        </w:rPr>
      </w:pPr>
    </w:p>
    <w:p w:rsidR="00B96D01" w:rsidRDefault="00B96D01"/>
    <w:p w:rsidR="00C06ED0" w:rsidRDefault="00957DAB">
      <w:pPr>
        <w:pStyle w:val="Heading1"/>
      </w:pPr>
      <w:bookmarkStart w:id="4" w:name="_Toc519614615"/>
      <w:r>
        <w:t xml:space="preserve">Configuring changes </w:t>
      </w:r>
      <w:r w:rsidR="00B84567">
        <w:t>confluence server</w:t>
      </w:r>
      <w:bookmarkEnd w:id="4"/>
    </w:p>
    <w:p w:rsidR="00FC62F6" w:rsidRDefault="00796ABB">
      <w:pPr>
        <w:rPr>
          <w:rFonts w:ascii="Arial" w:eastAsia="Times New Roman" w:hAnsi="Arial" w:cs="Arial"/>
          <w:color w:val="505050"/>
          <w:sz w:val="21"/>
          <w:szCs w:val="21"/>
          <w:lang w:eastAsia="en-US"/>
        </w:rPr>
      </w:pPr>
      <w:r w:rsidRPr="00796ABB">
        <w:rPr>
          <w:rFonts w:ascii="Arial" w:eastAsia="Times New Roman" w:hAnsi="Arial" w:cs="Arial"/>
          <w:color w:val="505050"/>
          <w:sz w:val="21"/>
          <w:szCs w:val="21"/>
          <w:lang w:eastAsia="en-US"/>
        </w:rPr>
        <w:t>After</w:t>
      </w:r>
      <w:r>
        <w:t xml:space="preserve"> </w:t>
      </w:r>
      <w:r>
        <w:rPr>
          <w:rFonts w:ascii="Arial" w:eastAsia="Times New Roman" w:hAnsi="Arial" w:cs="Arial"/>
          <w:color w:val="505050"/>
          <w:sz w:val="21"/>
          <w:szCs w:val="21"/>
          <w:lang w:eastAsia="en-US"/>
        </w:rPr>
        <w:t xml:space="preserve">creating the custom login page we need to add this page to </w:t>
      </w:r>
      <w:proofErr w:type="gramStart"/>
      <w:r w:rsidRPr="00796ABB">
        <w:rPr>
          <w:rFonts w:ascii="Arial" w:eastAsia="Times New Roman" w:hAnsi="Arial" w:cs="Arial"/>
          <w:b/>
          <w:color w:val="505050"/>
          <w:sz w:val="21"/>
          <w:szCs w:val="21"/>
          <w:lang w:eastAsia="en-US"/>
        </w:rPr>
        <w:t>seraph-config.xml</w:t>
      </w:r>
      <w:r>
        <w:rPr>
          <w:rFonts w:ascii="Arial" w:eastAsia="Times New Roman" w:hAnsi="Arial" w:cs="Arial"/>
          <w:b/>
          <w:color w:val="505050"/>
          <w:sz w:val="21"/>
          <w:szCs w:val="21"/>
          <w:lang w:eastAsia="en-US"/>
        </w:rPr>
        <w:t xml:space="preserve"> </w:t>
      </w:r>
      <w:r>
        <w:rPr>
          <w:rFonts w:ascii="Arial" w:eastAsia="Times New Roman" w:hAnsi="Arial" w:cs="Arial"/>
          <w:color w:val="505050"/>
          <w:sz w:val="21"/>
          <w:szCs w:val="21"/>
          <w:lang w:eastAsia="en-US"/>
        </w:rPr>
        <w:t xml:space="preserve"> and</w:t>
      </w:r>
      <w:proofErr w:type="gramEnd"/>
      <w:r>
        <w:rPr>
          <w:rFonts w:ascii="Arial" w:eastAsia="Times New Roman" w:hAnsi="Arial" w:cs="Arial"/>
          <w:color w:val="505050"/>
          <w:sz w:val="21"/>
          <w:szCs w:val="21"/>
          <w:lang w:eastAsia="en-US"/>
        </w:rPr>
        <w:t xml:space="preserve"> the file is avai</w:t>
      </w:r>
      <w:r w:rsidR="00B42D68">
        <w:rPr>
          <w:rFonts w:ascii="Arial" w:eastAsia="Times New Roman" w:hAnsi="Arial" w:cs="Arial"/>
          <w:color w:val="505050"/>
          <w:sz w:val="21"/>
          <w:szCs w:val="21"/>
          <w:lang w:eastAsia="en-US"/>
        </w:rPr>
        <w:t xml:space="preserve">lable in the following location. When you enter the </w:t>
      </w:r>
      <w:hyperlink r:id="rId15" w:history="1">
        <w:r w:rsidR="00B42D68" w:rsidRPr="00244466">
          <w:rPr>
            <w:rStyle w:val="Hyperlink"/>
            <w:rFonts w:ascii="Arial" w:eastAsia="Times New Roman" w:hAnsi="Arial" w:cs="Arial"/>
            <w:sz w:val="21"/>
            <w:szCs w:val="21"/>
            <w:lang w:eastAsia="en-US"/>
          </w:rPr>
          <w:t>https://cofluence.csc.com</w:t>
        </w:r>
      </w:hyperlink>
      <w:r w:rsidR="00B42D68">
        <w:rPr>
          <w:rFonts w:ascii="Arial" w:eastAsia="Times New Roman" w:hAnsi="Arial" w:cs="Arial"/>
          <w:color w:val="505050"/>
          <w:sz w:val="21"/>
          <w:szCs w:val="21"/>
          <w:lang w:eastAsia="en-US"/>
        </w:rPr>
        <w:t xml:space="preserve"> and it will take you to multi authentication page.</w:t>
      </w:r>
    </w:p>
    <w:p w:rsidR="00796ABB" w:rsidRDefault="00C45C08">
      <w:pPr>
        <w:rPr>
          <w:rFonts w:ascii="Arial" w:eastAsia="Times New Roman" w:hAnsi="Arial" w:cs="Arial"/>
          <w:color w:val="505050"/>
          <w:sz w:val="21"/>
          <w:szCs w:val="21"/>
          <w:lang w:eastAsia="en-US"/>
        </w:rPr>
      </w:pPr>
      <w:r>
        <w:rPr>
          <w:rFonts w:ascii="Arial" w:eastAsia="Times New Roman" w:hAnsi="Arial" w:cs="Arial"/>
          <w:color w:val="505050"/>
          <w:sz w:val="21"/>
          <w:szCs w:val="21"/>
          <w:lang w:eastAsia="en-US"/>
        </w:rPr>
        <w:t xml:space="preserve">: </w:t>
      </w:r>
      <w:r w:rsidRPr="00796ABB">
        <w:rPr>
          <w:rFonts w:ascii="Arial" w:eastAsia="Times New Roman" w:hAnsi="Arial" w:cs="Arial"/>
          <w:color w:val="505050"/>
          <w:sz w:val="21"/>
          <w:szCs w:val="21"/>
          <w:lang w:eastAsia="en-US"/>
        </w:rPr>
        <w:t>/opt/</w:t>
      </w:r>
      <w:proofErr w:type="spellStart"/>
      <w:r w:rsidRPr="00796ABB">
        <w:rPr>
          <w:rFonts w:ascii="Arial" w:eastAsia="Times New Roman" w:hAnsi="Arial" w:cs="Arial"/>
          <w:color w:val="505050"/>
          <w:sz w:val="21"/>
          <w:szCs w:val="21"/>
          <w:lang w:eastAsia="en-US"/>
        </w:rPr>
        <w:t>atlassian</w:t>
      </w:r>
      <w:proofErr w:type="spellEnd"/>
      <w:r w:rsidRPr="00796ABB">
        <w:rPr>
          <w:rFonts w:ascii="Arial" w:eastAsia="Times New Roman" w:hAnsi="Arial" w:cs="Arial"/>
          <w:color w:val="505050"/>
          <w:sz w:val="21"/>
          <w:szCs w:val="21"/>
          <w:lang w:eastAsia="en-US"/>
        </w:rPr>
        <w:t>/</w:t>
      </w:r>
      <w:proofErr w:type="spellStart"/>
      <w:r w:rsidRPr="00796ABB">
        <w:rPr>
          <w:rFonts w:ascii="Arial" w:eastAsia="Times New Roman" w:hAnsi="Arial" w:cs="Arial"/>
          <w:color w:val="505050"/>
          <w:sz w:val="21"/>
          <w:szCs w:val="21"/>
          <w:lang w:eastAsia="en-US"/>
        </w:rPr>
        <w:t>jira</w:t>
      </w:r>
      <w:proofErr w:type="spellEnd"/>
      <w:r w:rsidRPr="00796ABB">
        <w:rPr>
          <w:rFonts w:ascii="Arial" w:eastAsia="Times New Roman" w:hAnsi="Arial" w:cs="Arial"/>
          <w:color w:val="505050"/>
          <w:sz w:val="21"/>
          <w:szCs w:val="21"/>
          <w:lang w:eastAsia="en-US"/>
        </w:rPr>
        <w:t>/</w:t>
      </w:r>
      <w:proofErr w:type="spellStart"/>
      <w:r w:rsidRPr="00796ABB">
        <w:rPr>
          <w:rFonts w:ascii="Arial" w:eastAsia="Times New Roman" w:hAnsi="Arial" w:cs="Arial"/>
          <w:color w:val="505050"/>
          <w:sz w:val="21"/>
          <w:szCs w:val="21"/>
          <w:lang w:eastAsia="en-US"/>
        </w:rPr>
        <w:t>atlassian-jir</w:t>
      </w:r>
      <w:r>
        <w:rPr>
          <w:rFonts w:ascii="Arial" w:eastAsia="Times New Roman" w:hAnsi="Arial" w:cs="Arial"/>
          <w:color w:val="505050"/>
          <w:sz w:val="21"/>
          <w:szCs w:val="21"/>
          <w:lang w:eastAsia="en-US"/>
        </w:rPr>
        <w:t>a</w:t>
      </w:r>
      <w:proofErr w:type="spellEnd"/>
      <w:r>
        <w:rPr>
          <w:rFonts w:ascii="Arial" w:eastAsia="Times New Roman" w:hAnsi="Arial" w:cs="Arial"/>
          <w:color w:val="505050"/>
          <w:sz w:val="21"/>
          <w:szCs w:val="21"/>
          <w:lang w:eastAsia="en-US"/>
        </w:rPr>
        <w:t>/WEB-INF/classes</w:t>
      </w:r>
    </w:p>
    <w:p w:rsidR="00C45C08" w:rsidRDefault="00C45C08">
      <w:pPr>
        <w:rPr>
          <w:rFonts w:ascii="Arial" w:eastAsia="Times New Roman" w:hAnsi="Arial" w:cs="Arial"/>
          <w:color w:val="505050"/>
          <w:sz w:val="21"/>
          <w:szCs w:val="21"/>
          <w:lang w:eastAsia="en-US"/>
        </w:rPr>
      </w:pPr>
      <w:r>
        <w:rPr>
          <w:rFonts w:ascii="Arial" w:eastAsia="Times New Roman" w:hAnsi="Arial" w:cs="Arial"/>
          <w:color w:val="505050"/>
          <w:sz w:val="21"/>
          <w:szCs w:val="21"/>
          <w:lang w:eastAsia="en-US"/>
        </w:rPr>
        <w:t>Open the file make below changes and save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5E62" w:rsidTr="008F5E62">
        <w:tc>
          <w:tcPr>
            <w:tcW w:w="9350" w:type="dxa"/>
          </w:tcPr>
          <w:p w:rsidR="00B77A75" w:rsidRDefault="00B77A75" w:rsidP="00B77A75">
            <w:r>
              <w:t>&lt;</w:t>
            </w:r>
            <w:proofErr w:type="spellStart"/>
            <w:r>
              <w:t>init-param</w:t>
            </w:r>
            <w:proofErr w:type="spellEnd"/>
            <w:r>
              <w:t>&gt;</w:t>
            </w:r>
          </w:p>
          <w:p w:rsidR="00B77A75" w:rsidRDefault="00B77A75" w:rsidP="00B77A75">
            <w:r>
              <w:t xml:space="preserve">            &lt;</w:t>
            </w:r>
            <w:proofErr w:type="spellStart"/>
            <w:r>
              <w:t>param</w:t>
            </w:r>
            <w:proofErr w:type="spellEnd"/>
            <w:r>
              <w:t>-name&gt;login.url&lt;/</w:t>
            </w:r>
            <w:proofErr w:type="spellStart"/>
            <w:r>
              <w:t>param</w:t>
            </w:r>
            <w:proofErr w:type="spellEnd"/>
            <w:r>
              <w:t>-name&gt;</w:t>
            </w:r>
          </w:p>
          <w:p w:rsidR="00B77A75" w:rsidRDefault="00B77A75" w:rsidP="00B77A75"/>
          <w:p w:rsidR="00B77A75" w:rsidRDefault="00B77A75" w:rsidP="00B77A75">
            <w:r>
              <w:t xml:space="preserve">        </w:t>
            </w:r>
            <w:proofErr w:type="gramStart"/>
            <w:r>
              <w:t>&lt;!--</w:t>
            </w:r>
            <w:proofErr w:type="gramEnd"/>
            <w:r>
              <w:t xml:space="preserve"> &lt;param-value&gt;/login.action?os_destination=${originalurl}&amp;amp;permissionViolation=true&lt;/param-value&gt;--&gt;</w:t>
            </w:r>
          </w:p>
          <w:p w:rsidR="00B77A75" w:rsidRDefault="00B77A75" w:rsidP="00B77A75">
            <w:r>
              <w:t xml:space="preserve">        </w:t>
            </w:r>
            <w:proofErr w:type="gramStart"/>
            <w:r>
              <w:t>&lt;!--</w:t>
            </w:r>
            <w:proofErr w:type="gramEnd"/>
            <w:r>
              <w:t>&lt;param-value&gt;/login.action?os_destination=loginpageoption.vm&amp;amp;permissionViolation=true&lt;/param-value&gt;--&gt;</w:t>
            </w:r>
          </w:p>
          <w:p w:rsidR="00B77A75" w:rsidRDefault="00B77A75" w:rsidP="00B77A75">
            <w:r>
              <w:t xml:space="preserve">         &lt;</w:t>
            </w:r>
            <w:proofErr w:type="spellStart"/>
            <w:r>
              <w:t>param</w:t>
            </w:r>
            <w:proofErr w:type="spellEnd"/>
            <w:r>
              <w:t>-value&gt;/loginpageoption.vm&lt;/</w:t>
            </w:r>
            <w:proofErr w:type="spellStart"/>
            <w:r>
              <w:t>param</w:t>
            </w:r>
            <w:proofErr w:type="spellEnd"/>
            <w:r>
              <w:t>-value&gt;</w:t>
            </w:r>
          </w:p>
          <w:p w:rsidR="00B77A75" w:rsidRDefault="00B77A75" w:rsidP="00B77A75">
            <w:r>
              <w:t xml:space="preserve">        &lt;/</w:t>
            </w:r>
            <w:proofErr w:type="spellStart"/>
            <w:r>
              <w:t>init-param</w:t>
            </w:r>
            <w:proofErr w:type="spellEnd"/>
            <w:r>
              <w:t>&gt;</w:t>
            </w:r>
          </w:p>
          <w:p w:rsidR="00B77A75" w:rsidRDefault="00B77A75" w:rsidP="00B77A75">
            <w:r>
              <w:t xml:space="preserve">        &lt;</w:t>
            </w:r>
            <w:proofErr w:type="spellStart"/>
            <w:r>
              <w:t>init-param</w:t>
            </w:r>
            <w:proofErr w:type="spellEnd"/>
            <w:r>
              <w:t>&gt;</w:t>
            </w:r>
          </w:p>
          <w:p w:rsidR="00B77A75" w:rsidRDefault="00B77A75" w:rsidP="00B77A75">
            <w:r>
              <w:t xml:space="preserve">            &lt;</w:t>
            </w:r>
            <w:proofErr w:type="spellStart"/>
            <w:r>
              <w:t>param</w:t>
            </w:r>
            <w:proofErr w:type="spellEnd"/>
            <w:r>
              <w:t>-name&gt;link.login.url&lt;/</w:t>
            </w:r>
            <w:proofErr w:type="spellStart"/>
            <w:r>
              <w:t>param</w:t>
            </w:r>
            <w:proofErr w:type="spellEnd"/>
            <w:r>
              <w:t>-name&gt;</w:t>
            </w:r>
          </w:p>
          <w:p w:rsidR="00B77A75" w:rsidRDefault="00B77A75" w:rsidP="00B77A75">
            <w:r>
              <w:t xml:space="preserve">           </w:t>
            </w:r>
            <w:proofErr w:type="gramStart"/>
            <w:r>
              <w:t>&lt;!--</w:t>
            </w:r>
            <w:proofErr w:type="gramEnd"/>
            <w:r>
              <w:t xml:space="preserve"> &lt;</w:t>
            </w:r>
            <w:proofErr w:type="spellStart"/>
            <w:r>
              <w:t>param</w:t>
            </w:r>
            <w:proofErr w:type="spellEnd"/>
            <w:r>
              <w:t>-value&gt;/</w:t>
            </w:r>
            <w:proofErr w:type="spellStart"/>
            <w:r>
              <w:t>login.action</w:t>
            </w:r>
            <w:proofErr w:type="spellEnd"/>
            <w:r>
              <w:t>&lt;/</w:t>
            </w:r>
            <w:proofErr w:type="spellStart"/>
            <w:r>
              <w:t>param</w:t>
            </w:r>
            <w:proofErr w:type="spellEnd"/>
            <w:r>
              <w:t>-value&gt;--&gt;</w:t>
            </w:r>
          </w:p>
          <w:p w:rsidR="00B77A75" w:rsidRDefault="00B77A75" w:rsidP="00B77A75">
            <w:r>
              <w:t xml:space="preserve">             &lt;</w:t>
            </w:r>
            <w:proofErr w:type="spellStart"/>
            <w:r>
              <w:t>param</w:t>
            </w:r>
            <w:proofErr w:type="spellEnd"/>
            <w:r>
              <w:t>-value&gt;/loginpageoption.vm&lt;/</w:t>
            </w:r>
            <w:proofErr w:type="spellStart"/>
            <w:r>
              <w:t>param</w:t>
            </w:r>
            <w:proofErr w:type="spellEnd"/>
            <w:r>
              <w:t>-value&gt;</w:t>
            </w:r>
          </w:p>
          <w:p w:rsidR="008F5E62" w:rsidRDefault="00B77A75" w:rsidP="00B77A75">
            <w:r>
              <w:t xml:space="preserve">        &lt;/</w:t>
            </w:r>
            <w:proofErr w:type="spellStart"/>
            <w:r>
              <w:t>init-param</w:t>
            </w:r>
            <w:proofErr w:type="spellEnd"/>
            <w:r>
              <w:t>&gt;</w:t>
            </w:r>
          </w:p>
        </w:tc>
      </w:tr>
    </w:tbl>
    <w:p w:rsidR="00C45C08" w:rsidRDefault="00C45C08"/>
    <w:p w:rsidR="008F5E62" w:rsidRDefault="008F5E62"/>
    <w:p w:rsidR="00C06ED0" w:rsidRDefault="00957DAB">
      <w:pPr>
        <w:pStyle w:val="Heading1"/>
      </w:pPr>
      <w:bookmarkStart w:id="5" w:name="_Toc519614616"/>
      <w:r>
        <w:t xml:space="preserve">Redirecting to </w:t>
      </w:r>
      <w:r w:rsidR="001C2C2C">
        <w:t>multi login page when user logged out from confluence.</w:t>
      </w:r>
      <w:bookmarkEnd w:id="5"/>
    </w:p>
    <w:p w:rsidR="008F5E62" w:rsidRDefault="008F5E62" w:rsidP="008F5E62">
      <w:pPr>
        <w:rPr>
          <w:rFonts w:ascii="Arial" w:eastAsia="Times New Roman" w:hAnsi="Arial" w:cs="Arial"/>
          <w:color w:val="505050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5E62" w:rsidTr="008F5E62">
        <w:tc>
          <w:tcPr>
            <w:tcW w:w="9350" w:type="dxa"/>
          </w:tcPr>
          <w:p w:rsidR="00BE72FA" w:rsidRPr="00BE72FA" w:rsidRDefault="00BE72FA" w:rsidP="00BE72FA">
            <w:pPr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BE72FA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&lt;script&gt;</w:t>
            </w:r>
          </w:p>
          <w:p w:rsidR="00BE72FA" w:rsidRPr="00BE72FA" w:rsidRDefault="00BE72FA" w:rsidP="00BE72FA">
            <w:pPr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</w:p>
          <w:p w:rsidR="00BE72FA" w:rsidRPr="00BE72FA" w:rsidRDefault="00BE72FA" w:rsidP="00BE72FA">
            <w:pPr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BE72FA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if(</w:t>
            </w:r>
            <w:proofErr w:type="gramStart"/>
            <w:r w:rsidRPr="00BE72FA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window.location</w:t>
            </w:r>
            <w:proofErr w:type="gramEnd"/>
            <w:r w:rsidRPr="00BE72FA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.href.indexOf(contextPath+"/login.action?logout=true")!=-1)</w:t>
            </w:r>
          </w:p>
          <w:p w:rsidR="00BE72FA" w:rsidRPr="00BE72FA" w:rsidRDefault="00BE72FA" w:rsidP="00BE72FA">
            <w:pPr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BE72FA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{</w:t>
            </w:r>
          </w:p>
          <w:p w:rsidR="00BE72FA" w:rsidRPr="00BE72FA" w:rsidRDefault="00BE72FA" w:rsidP="00BE72FA">
            <w:pPr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</w:p>
          <w:p w:rsidR="00BE72FA" w:rsidRPr="00BE72FA" w:rsidRDefault="00BE72FA" w:rsidP="00BE72FA">
            <w:pPr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proofErr w:type="spellStart"/>
            <w:proofErr w:type="gramStart"/>
            <w:r w:rsidRPr="00BE72FA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window.location</w:t>
            </w:r>
            <w:proofErr w:type="spellEnd"/>
            <w:proofErr w:type="gramEnd"/>
            <w:r w:rsidRPr="00BE72FA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 xml:space="preserve"> = </w:t>
            </w:r>
            <w:proofErr w:type="spellStart"/>
            <w:r w:rsidRPr="00BE72FA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contextPath</w:t>
            </w:r>
            <w:proofErr w:type="spellEnd"/>
            <w:r w:rsidRPr="00BE72FA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+"/loginpageoption.vm"</w:t>
            </w:r>
          </w:p>
          <w:p w:rsidR="00BE72FA" w:rsidRPr="00BE72FA" w:rsidRDefault="00BE72FA" w:rsidP="00BE72FA">
            <w:pPr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</w:p>
          <w:p w:rsidR="00BE72FA" w:rsidRPr="00BE72FA" w:rsidRDefault="00BE72FA" w:rsidP="00BE72FA">
            <w:pPr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</w:p>
          <w:p w:rsidR="00BE72FA" w:rsidRPr="00BE72FA" w:rsidRDefault="00BE72FA" w:rsidP="00BE72FA">
            <w:pPr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BE72FA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}</w:t>
            </w:r>
          </w:p>
          <w:p w:rsidR="00BE72FA" w:rsidRPr="00BE72FA" w:rsidRDefault="00BE72FA" w:rsidP="00BE72FA">
            <w:pPr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</w:p>
          <w:p w:rsidR="008F5E62" w:rsidRDefault="00BE72FA" w:rsidP="00BE72FA">
            <w:pPr>
              <w:rPr>
                <w:rFonts w:ascii="Arial" w:eastAsia="Times New Roman" w:hAnsi="Arial" w:cs="Arial"/>
                <w:color w:val="505050"/>
                <w:sz w:val="21"/>
                <w:szCs w:val="21"/>
              </w:rPr>
            </w:pPr>
            <w:r w:rsidRPr="00BE72FA">
              <w:rPr>
                <w:rFonts w:ascii="Arial" w:eastAsia="Times New Roman" w:hAnsi="Arial" w:cs="Arial"/>
                <w:color w:val="505050"/>
                <w:sz w:val="21"/>
                <w:szCs w:val="21"/>
              </w:rPr>
              <w:t>&lt;/script&gt;</w:t>
            </w:r>
          </w:p>
        </w:tc>
      </w:tr>
    </w:tbl>
    <w:p w:rsidR="008F5E62" w:rsidRDefault="008F5E62" w:rsidP="008F5E62">
      <w:pPr>
        <w:rPr>
          <w:rFonts w:ascii="Arial" w:eastAsia="Times New Roman" w:hAnsi="Arial" w:cs="Arial"/>
          <w:color w:val="505050"/>
          <w:sz w:val="21"/>
          <w:szCs w:val="21"/>
        </w:rPr>
      </w:pPr>
    </w:p>
    <w:p w:rsidR="00681EFC" w:rsidRDefault="00681EFC" w:rsidP="008F5E62">
      <w:pPr>
        <w:rPr>
          <w:rFonts w:ascii="Arial" w:eastAsia="Times New Roman" w:hAnsi="Arial" w:cs="Arial"/>
          <w:color w:val="505050"/>
          <w:sz w:val="21"/>
          <w:szCs w:val="21"/>
        </w:rPr>
      </w:pPr>
    </w:p>
    <w:p w:rsidR="00AC510E" w:rsidRDefault="00AC510E" w:rsidP="008F5E62">
      <w:pPr>
        <w:rPr>
          <w:rFonts w:ascii="Arial" w:eastAsia="Times New Roman" w:hAnsi="Arial" w:cs="Arial"/>
          <w:color w:val="505050"/>
          <w:sz w:val="21"/>
          <w:szCs w:val="21"/>
        </w:rPr>
      </w:pPr>
    </w:p>
    <w:p w:rsidR="0014635F" w:rsidRPr="0021796B" w:rsidRDefault="0021796B" w:rsidP="0021796B">
      <w:pPr>
        <w:tabs>
          <w:tab w:val="left" w:pos="3630"/>
        </w:tabs>
        <w:rPr>
          <w:lang w:eastAsia="en-US"/>
        </w:rPr>
      </w:pPr>
      <w:r>
        <w:rPr>
          <w:lang w:eastAsia="en-US"/>
        </w:rPr>
        <w:tab/>
      </w:r>
    </w:p>
    <w:sectPr w:rsidR="0014635F" w:rsidRPr="0021796B">
      <w:footerReference w:type="default" r:id="rId16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2F05" w:rsidRDefault="00B12F05">
      <w:pPr>
        <w:spacing w:after="0" w:line="240" w:lineRule="auto"/>
      </w:pPr>
      <w:r>
        <w:separator/>
      </w:r>
    </w:p>
  </w:endnote>
  <w:endnote w:type="continuationSeparator" w:id="0">
    <w:p w:rsidR="00B12F05" w:rsidRDefault="00B12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1FC1" w:rsidRDefault="00B12F05">
    <w:pPr>
      <w:pStyle w:val="Footer"/>
    </w:pPr>
    <w:sdt>
      <w:sdtPr>
        <w:alias w:val="Title"/>
        <w:tag w:val=""/>
        <w:id w:val="855309097"/>
        <w:placeholder>
          <w:docPart w:val="F6B1284CF3174306A112CD32EF8C88C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93D4A">
          <w:t>SAML Configuration using Confluence Built in tool</w:t>
        </w:r>
      </w:sdtContent>
    </w:sdt>
    <w:r w:rsidR="00D01FC1">
      <w:t xml:space="preserve"> - </w:t>
    </w:r>
    <w:sdt>
      <w:sdtPr>
        <w:alias w:val="Date"/>
        <w:tag w:val=""/>
        <w:id w:val="-1340847628"/>
        <w:placeholder>
          <w:docPart w:val="350B86EFA04448A39F8FC474B8AA95D0"/>
        </w:placeholder>
        <w:showingPlcHdr/>
        <w:dataBinding w:prefixMappings="xmlns:ns0='http://schemas.microsoft.com/office/2006/coverPageProps' " w:xpath="/ns0:CoverPageProperties[1]/ns0:PublishDate[1]" w:storeItemID="{55AF091B-3C7A-41E3-B477-F2FDAA23CFDA}"/>
        <w:date>
          <w:dateFormat w:val="MMMM yyyy"/>
          <w:lid w:val="en-US"/>
          <w:storeMappedDataAs w:val="dateTime"/>
          <w:calendar w:val="gregorian"/>
        </w:date>
      </w:sdtPr>
      <w:sdtEndPr/>
      <w:sdtContent>
        <w:r w:rsidR="00D01FC1">
          <w:t>[Select Date]</w:t>
        </w:r>
      </w:sdtContent>
    </w:sdt>
    <w:r w:rsidR="00D01FC1">
      <w:ptab w:relativeTo="margin" w:alignment="right" w:leader="none"/>
    </w:r>
    <w:r w:rsidR="00D01FC1">
      <w:fldChar w:fldCharType="begin"/>
    </w:r>
    <w:r w:rsidR="00D01FC1">
      <w:instrText xml:space="preserve"> PAGE   \* MERGEFORMAT </w:instrText>
    </w:r>
    <w:r w:rsidR="00D01FC1">
      <w:fldChar w:fldCharType="separate"/>
    </w:r>
    <w:r w:rsidR="000840C9">
      <w:rPr>
        <w:noProof/>
      </w:rPr>
      <w:t>7</w:t>
    </w:r>
    <w:r w:rsidR="00D01F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2F05" w:rsidRDefault="00B12F05">
      <w:pPr>
        <w:spacing w:after="0" w:line="240" w:lineRule="auto"/>
      </w:pPr>
      <w:r>
        <w:separator/>
      </w:r>
    </w:p>
  </w:footnote>
  <w:footnote w:type="continuationSeparator" w:id="0">
    <w:p w:rsidR="00B12F05" w:rsidRDefault="00B12F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15ED" w:rsidRDefault="005D15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D355F"/>
    <w:multiLevelType w:val="hybridMultilevel"/>
    <w:tmpl w:val="6D62AED2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1" w15:restartNumberingAfterBreak="0">
    <w:nsid w:val="0BD2329E"/>
    <w:multiLevelType w:val="hybridMultilevel"/>
    <w:tmpl w:val="4A146492"/>
    <w:lvl w:ilvl="0" w:tplc="AA2E3CFE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" w15:restartNumberingAfterBreak="0">
    <w:nsid w:val="158007E0"/>
    <w:multiLevelType w:val="hybridMultilevel"/>
    <w:tmpl w:val="AC26A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45D0A"/>
    <w:multiLevelType w:val="hybridMultilevel"/>
    <w:tmpl w:val="FCD64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4762D"/>
    <w:multiLevelType w:val="hybridMultilevel"/>
    <w:tmpl w:val="6E80AA1A"/>
    <w:lvl w:ilvl="0" w:tplc="03042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9C7AE0"/>
    <w:multiLevelType w:val="hybridMultilevel"/>
    <w:tmpl w:val="1EB69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9D5184"/>
    <w:multiLevelType w:val="hybridMultilevel"/>
    <w:tmpl w:val="14A67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746003"/>
    <w:multiLevelType w:val="hybridMultilevel"/>
    <w:tmpl w:val="4BCAF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285521"/>
    <w:multiLevelType w:val="hybridMultilevel"/>
    <w:tmpl w:val="21A07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632D89"/>
    <w:multiLevelType w:val="hybridMultilevel"/>
    <w:tmpl w:val="2F982DD4"/>
    <w:lvl w:ilvl="0" w:tplc="B1F807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3AE034A"/>
    <w:multiLevelType w:val="hybridMultilevel"/>
    <w:tmpl w:val="AA38B5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0513BE9"/>
    <w:multiLevelType w:val="hybridMultilevel"/>
    <w:tmpl w:val="F89E4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ED31D5"/>
    <w:multiLevelType w:val="hybridMultilevel"/>
    <w:tmpl w:val="6464C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4E300A"/>
    <w:multiLevelType w:val="hybridMultilevel"/>
    <w:tmpl w:val="494C3A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2B33C6F"/>
    <w:multiLevelType w:val="hybridMultilevel"/>
    <w:tmpl w:val="9D0AF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7F77AF"/>
    <w:multiLevelType w:val="hybridMultilevel"/>
    <w:tmpl w:val="9702D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2A2B24"/>
    <w:multiLevelType w:val="hybridMultilevel"/>
    <w:tmpl w:val="629EA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5250A9"/>
    <w:multiLevelType w:val="hybridMultilevel"/>
    <w:tmpl w:val="60D40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8845A3"/>
    <w:multiLevelType w:val="hybridMultilevel"/>
    <w:tmpl w:val="B5284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10"/>
  </w:num>
  <w:num w:numId="5">
    <w:abstractNumId w:val="21"/>
  </w:num>
  <w:num w:numId="6">
    <w:abstractNumId w:val="18"/>
  </w:num>
  <w:num w:numId="7">
    <w:abstractNumId w:val="0"/>
  </w:num>
  <w:num w:numId="8">
    <w:abstractNumId w:val="16"/>
  </w:num>
  <w:num w:numId="9">
    <w:abstractNumId w:val="13"/>
  </w:num>
  <w:num w:numId="10">
    <w:abstractNumId w:val="5"/>
  </w:num>
  <w:num w:numId="11">
    <w:abstractNumId w:val="14"/>
  </w:num>
  <w:num w:numId="12">
    <w:abstractNumId w:val="15"/>
  </w:num>
  <w:num w:numId="13">
    <w:abstractNumId w:val="1"/>
  </w:num>
  <w:num w:numId="14">
    <w:abstractNumId w:val="2"/>
  </w:num>
  <w:num w:numId="15">
    <w:abstractNumId w:val="8"/>
  </w:num>
  <w:num w:numId="16">
    <w:abstractNumId w:val="9"/>
  </w:num>
  <w:num w:numId="17">
    <w:abstractNumId w:val="7"/>
  </w:num>
  <w:num w:numId="18">
    <w:abstractNumId w:val="12"/>
  </w:num>
  <w:num w:numId="19">
    <w:abstractNumId w:val="3"/>
  </w:num>
  <w:num w:numId="20">
    <w:abstractNumId w:val="19"/>
  </w:num>
  <w:num w:numId="21">
    <w:abstractNumId w:val="17"/>
  </w:num>
  <w:num w:numId="22">
    <w:abstractNumId w:val="11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FC1"/>
    <w:rsid w:val="00042B68"/>
    <w:rsid w:val="000840C9"/>
    <w:rsid w:val="00084BA1"/>
    <w:rsid w:val="000E1349"/>
    <w:rsid w:val="000E5505"/>
    <w:rsid w:val="00105E93"/>
    <w:rsid w:val="0014635F"/>
    <w:rsid w:val="0016295B"/>
    <w:rsid w:val="00162DD6"/>
    <w:rsid w:val="0018756F"/>
    <w:rsid w:val="001C013E"/>
    <w:rsid w:val="001C24BA"/>
    <w:rsid w:val="001C2C2C"/>
    <w:rsid w:val="001D1926"/>
    <w:rsid w:val="001E743D"/>
    <w:rsid w:val="0021796B"/>
    <w:rsid w:val="00223C28"/>
    <w:rsid w:val="00230E4F"/>
    <w:rsid w:val="00241B95"/>
    <w:rsid w:val="00273430"/>
    <w:rsid w:val="002911BB"/>
    <w:rsid w:val="00293D4A"/>
    <w:rsid w:val="002A022C"/>
    <w:rsid w:val="003352A2"/>
    <w:rsid w:val="00372A48"/>
    <w:rsid w:val="00376446"/>
    <w:rsid w:val="00390F6B"/>
    <w:rsid w:val="003A21EA"/>
    <w:rsid w:val="003C4A1F"/>
    <w:rsid w:val="003F0DD8"/>
    <w:rsid w:val="004273BE"/>
    <w:rsid w:val="0044251D"/>
    <w:rsid w:val="004E7E3C"/>
    <w:rsid w:val="005D15ED"/>
    <w:rsid w:val="005D192C"/>
    <w:rsid w:val="006214E3"/>
    <w:rsid w:val="00622506"/>
    <w:rsid w:val="0065122C"/>
    <w:rsid w:val="00675401"/>
    <w:rsid w:val="00681EFC"/>
    <w:rsid w:val="006C5890"/>
    <w:rsid w:val="00724F61"/>
    <w:rsid w:val="007276FC"/>
    <w:rsid w:val="0073716C"/>
    <w:rsid w:val="00787A0B"/>
    <w:rsid w:val="00796ABB"/>
    <w:rsid w:val="007A6C71"/>
    <w:rsid w:val="007A701C"/>
    <w:rsid w:val="007B674F"/>
    <w:rsid w:val="0087240C"/>
    <w:rsid w:val="008D05E4"/>
    <w:rsid w:val="008E5DA4"/>
    <w:rsid w:val="008F52AF"/>
    <w:rsid w:val="008F5E62"/>
    <w:rsid w:val="00920057"/>
    <w:rsid w:val="00957DAB"/>
    <w:rsid w:val="009B6B68"/>
    <w:rsid w:val="009F288D"/>
    <w:rsid w:val="00A660D6"/>
    <w:rsid w:val="00A85ED0"/>
    <w:rsid w:val="00AC510E"/>
    <w:rsid w:val="00B07DA0"/>
    <w:rsid w:val="00B12F05"/>
    <w:rsid w:val="00B42D68"/>
    <w:rsid w:val="00B44357"/>
    <w:rsid w:val="00B610DA"/>
    <w:rsid w:val="00B77A75"/>
    <w:rsid w:val="00B81F61"/>
    <w:rsid w:val="00B82B33"/>
    <w:rsid w:val="00B84567"/>
    <w:rsid w:val="00B96D01"/>
    <w:rsid w:val="00BE1441"/>
    <w:rsid w:val="00BE3F08"/>
    <w:rsid w:val="00BE72FA"/>
    <w:rsid w:val="00C06ED0"/>
    <w:rsid w:val="00C07BB9"/>
    <w:rsid w:val="00C11312"/>
    <w:rsid w:val="00C12840"/>
    <w:rsid w:val="00C45C08"/>
    <w:rsid w:val="00C71C8A"/>
    <w:rsid w:val="00C865E2"/>
    <w:rsid w:val="00CD0475"/>
    <w:rsid w:val="00CD4070"/>
    <w:rsid w:val="00D01FC1"/>
    <w:rsid w:val="00D25C07"/>
    <w:rsid w:val="00DB49BA"/>
    <w:rsid w:val="00DC67C8"/>
    <w:rsid w:val="00DE5D5D"/>
    <w:rsid w:val="00E00C25"/>
    <w:rsid w:val="00E0374F"/>
    <w:rsid w:val="00E37665"/>
    <w:rsid w:val="00EE3D47"/>
    <w:rsid w:val="00F20DC8"/>
    <w:rsid w:val="00FC62F6"/>
    <w:rsid w:val="00FE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AC7E538"/>
  <w15:chartTrackingRefBased/>
  <w15:docId w15:val="{1384589D-269C-46DC-BE4D-A28E7F851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istParagraph">
    <w:name w:val="List Paragraph"/>
    <w:basedOn w:val="Normal"/>
    <w:uiPriority w:val="34"/>
    <w:qFormat/>
    <w:rsid w:val="00B96D01"/>
    <w:pPr>
      <w:spacing w:after="160" w:line="259" w:lineRule="auto"/>
      <w:ind w:left="720"/>
      <w:contextualSpacing/>
    </w:pPr>
    <w:rPr>
      <w:rFonts w:eastAsiaTheme="minorHAnsi"/>
      <w:color w:val="auto"/>
      <w:sz w:val="22"/>
      <w:szCs w:val="22"/>
      <w:lang w:eastAsia="en-US"/>
    </w:rPr>
  </w:style>
  <w:style w:type="character" w:styleId="Strong">
    <w:name w:val="Strong"/>
    <w:basedOn w:val="DefaultParagraphFont"/>
    <w:uiPriority w:val="22"/>
    <w:qFormat/>
    <w:rsid w:val="009B6B68"/>
    <w:rPr>
      <w:b/>
      <w:bCs/>
    </w:rPr>
  </w:style>
  <w:style w:type="paragraph" w:customStyle="1" w:styleId="Procedure">
    <w:name w:val="Procedure"/>
    <w:basedOn w:val="Normal"/>
    <w:rsid w:val="00F20DC8"/>
    <w:pPr>
      <w:spacing w:after="120" w:line="240" w:lineRule="auto"/>
    </w:pPr>
    <w:rPr>
      <w:rFonts w:ascii="Helvetica" w:eastAsia="Times New Roman" w:hAnsi="Helvetica" w:cs="Times New Roman"/>
      <w:color w:val="auto"/>
      <w:sz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42D6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7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cofluence.csc.com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balusu3\AppData\Roaming\Microsoft\Templates\Business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6B1284CF3174306A112CD32EF8C88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FBEBF3-A914-4FB0-A7DA-12E69CE2D7CC}"/>
      </w:docPartPr>
      <w:docPartBody>
        <w:p w:rsidR="00EB2B9B" w:rsidRDefault="008A5E79">
          <w:pPr>
            <w:pStyle w:val="F6B1284CF3174306A112CD32EF8C88C2"/>
          </w:pPr>
          <w:r>
            <w:t>[Business Plan Title]</w:t>
          </w:r>
        </w:p>
      </w:docPartBody>
    </w:docPart>
    <w:docPart>
      <w:docPartPr>
        <w:name w:val="350B86EFA04448A39F8FC474B8AA95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80CA00-E99F-4965-AFBB-CBB45901634B}"/>
      </w:docPartPr>
      <w:docPartBody>
        <w:p w:rsidR="00EB2B9B" w:rsidRDefault="008A5E79">
          <w:pPr>
            <w:pStyle w:val="350B86EFA04448A39F8FC474B8AA95D0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E79"/>
    <w:rsid w:val="001D3898"/>
    <w:rsid w:val="00375FD5"/>
    <w:rsid w:val="004451C8"/>
    <w:rsid w:val="00575EA8"/>
    <w:rsid w:val="006A73CA"/>
    <w:rsid w:val="008073CF"/>
    <w:rsid w:val="0081668A"/>
    <w:rsid w:val="008A5E79"/>
    <w:rsid w:val="00917889"/>
    <w:rsid w:val="009B2527"/>
    <w:rsid w:val="00C21D7F"/>
    <w:rsid w:val="00D41203"/>
    <w:rsid w:val="00EB2B9B"/>
    <w:rsid w:val="00FB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6CE20B79D954B1EB90A94DC4D2309BB">
    <w:name w:val="C6CE20B79D954B1EB90A94DC4D2309BB"/>
  </w:style>
  <w:style w:type="paragraph" w:customStyle="1" w:styleId="6A1A96662D1B48A6B91A967595A03E22">
    <w:name w:val="6A1A96662D1B48A6B91A967595A03E22"/>
  </w:style>
  <w:style w:type="paragraph" w:customStyle="1" w:styleId="C8BFB832533D424593D5F23A01369E3E">
    <w:name w:val="C8BFB832533D424593D5F23A01369E3E"/>
  </w:style>
  <w:style w:type="paragraph" w:customStyle="1" w:styleId="0C81621FDAD24FA39D786F5368C29D66">
    <w:name w:val="0C81621FDAD24FA39D786F5368C29D66"/>
  </w:style>
  <w:style w:type="paragraph" w:customStyle="1" w:styleId="6DDD4D6A6EA74219864D7E358683CD5C">
    <w:name w:val="6DDD4D6A6EA74219864D7E358683CD5C"/>
  </w:style>
  <w:style w:type="paragraph" w:customStyle="1" w:styleId="4FB5601EA7A74A96822D7984C6E664D8">
    <w:name w:val="4FB5601EA7A74A96822D7984C6E664D8"/>
  </w:style>
  <w:style w:type="paragraph" w:customStyle="1" w:styleId="595C82FDFF654CAE9B20ABD4F9725AC2">
    <w:name w:val="595C82FDFF654CAE9B20ABD4F9725AC2"/>
  </w:style>
  <w:style w:type="paragraph" w:customStyle="1" w:styleId="061B361869A04E7C9958D2679683AD1B">
    <w:name w:val="061B361869A04E7C9958D2679683AD1B"/>
  </w:style>
  <w:style w:type="paragraph" w:customStyle="1" w:styleId="F6B1284CF3174306A112CD32EF8C88C2">
    <w:name w:val="F6B1284CF3174306A112CD32EF8C88C2"/>
  </w:style>
  <w:style w:type="paragraph" w:customStyle="1" w:styleId="350B86EFA04448A39F8FC474B8AA95D0">
    <w:name w:val="350B86EFA04448A39F8FC474B8AA95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SC_x0020_Classification xmlns="168e0357-5b39-4600-91c2-bfff6e896513">Low Sensitivity</CSC_x0020_Classification>
    <TaxCatchAll xmlns="168e0357-5b39-4600-91c2-bfff6e896513"/>
    <be6eb58717c74e439cdc7672e9303763 xmlns="168e0357-5b39-4600-91c2-bfff6e896513">
      <Terms xmlns="http://schemas.microsoft.com/office/infopath/2007/PartnerControls"/>
    </be6eb58717c74e439cdc7672e9303763>
    <i197e11bdb404a658e317b56bc78a103 xmlns="168e0357-5b39-4600-91c2-bfff6e896513">
      <Terms xmlns="http://schemas.microsoft.com/office/infopath/2007/PartnerControls"/>
    </i197e11bdb404a658e317b56bc78a103>
  </documentManagement>
</p:properties>
</file>

<file path=customXml/item2.xml><?xml version="1.0" encoding="utf-8"?>
<?mso-contentType ?>
<SharedContentType xmlns="Microsoft.SharePoint.Taxonomy.ContentTypeSync" SourceId="18f211cb-e08d-4e65-a875-32590ca7bbf7" ContentTypeId="0x01010014A374DEA043E640B2891CD3FD4BCAD716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Special Project" ma:contentTypeID="0x01010014A374DEA043E640B2891CD3FD4BCAD716002559FCC980576048A2496BF285E6B430" ma:contentTypeVersion="5" ma:contentTypeDescription="" ma:contentTypeScope="" ma:versionID="008a19c66e80c158761c709dc627a50f">
  <xsd:schema xmlns:xsd="http://www.w3.org/2001/XMLSchema" xmlns:xs="http://www.w3.org/2001/XMLSchema" xmlns:p="http://schemas.microsoft.com/office/2006/metadata/properties" xmlns:ns2="168e0357-5b39-4600-91c2-bfff6e896513" targetNamespace="http://schemas.microsoft.com/office/2006/metadata/properties" ma:root="true" ma:fieldsID="dce03bc3062e77568e36188d404f1df3" ns2:_="">
    <xsd:import namespace="168e0357-5b39-4600-91c2-bfff6e896513"/>
    <xsd:element name="properties">
      <xsd:complexType>
        <xsd:sequence>
          <xsd:element name="documentManagement">
            <xsd:complexType>
              <xsd:all>
                <xsd:element ref="ns2:CSC_x0020_Classification"/>
                <xsd:element ref="ns2:TaxCatchAll" minOccurs="0"/>
                <xsd:element ref="ns2:TaxCatchAllLabel" minOccurs="0"/>
                <xsd:element ref="ns2:i197e11bdb404a658e317b56bc78a103" minOccurs="0"/>
                <xsd:element ref="ns2:be6eb58717c74e439cdc7672e9303763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e0357-5b39-4600-91c2-bfff6e896513" elementFormDefault="qualified">
    <xsd:import namespace="http://schemas.microsoft.com/office/2006/documentManagement/types"/>
    <xsd:import namespace="http://schemas.microsoft.com/office/infopath/2007/PartnerControls"/>
    <xsd:element name="CSC_x0020_Classification" ma:index="8" ma:displayName="CSC Information Classification" ma:default="Low Sensitivity" ma:description="Select the appropriate level of sensitivity for the documents." ma:format="Dropdown" ma:internalName="CSC_x0020_Classification" ma:readOnly="false">
      <xsd:simpleType>
        <xsd:restriction base="dms:Choice">
          <xsd:enumeration value="Low Sensitivity"/>
          <xsd:enumeration value="Medium Sensitivity"/>
          <xsd:enumeration value="High Sensitivity"/>
          <xsd:enumeration value="No Sensitivity"/>
        </xsd:restriction>
      </xsd:simpleType>
    </xsd:element>
    <xsd:element name="TaxCatchAll" ma:index="9" nillable="true" ma:displayName="Taxonomy Catch All Column" ma:description="" ma:hidden="true" ma:list="{0a409e66-1fd9-4144-8fa2-32bf4bcb8a05}" ma:internalName="TaxCatchAll" ma:showField="CatchAllData" ma:web="45032213-f495-42f5-9465-284f91b2936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0a409e66-1fd9-4144-8fa2-32bf4bcb8a05}" ma:internalName="TaxCatchAllLabel" ma:readOnly="true" ma:showField="CatchAllDataLabel" ma:web="45032213-f495-42f5-9465-284f91b2936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197e11bdb404a658e317b56bc78a103" ma:index="11" nillable="true" ma:taxonomy="true" ma:internalName="i197e11bdb404a658e317b56bc78a103" ma:taxonomyFieldName="Global_x0020_Keywords" ma:displayName="Global Keywords" ma:default="" ma:fieldId="{2197e11b-db40-4a65-8e31-7b56bc78a103}" ma:taxonomyMulti="true" ma:sspId="18f211cb-e08d-4e65-a875-32590ca7bbf7" ma:termSetId="ac03c3be-0c78-4049-8d37-5824bb8dd3e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e6eb58717c74e439cdc7672e9303763" ma:index="13" nillable="true" ma:taxonomy="true" ma:internalName="be6eb58717c74e439cdc7672e9303763" ma:taxonomyFieldName="Special_x0020_Project_x0020_DocType" ma:displayName="Special Project DocType" ma:default="" ma:fieldId="{be6eb587-17c7-4e43-9cdc-7672e9303763}" ma:sspId="18f211cb-e08d-4e65-a875-32590ca7bbf7" ma:termSetId="bb9152df-29c1-4915-9ef3-1baf65f61995" ma:anchorId="e502c5db-3d41-4ecf-bdbc-7139c69dafad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A1CB5-9A7D-4851-A000-3D9D74AEB8B9}">
  <ds:schemaRefs>
    <ds:schemaRef ds:uri="http://schemas.microsoft.com/office/2006/metadata/properties"/>
    <ds:schemaRef ds:uri="http://schemas.microsoft.com/office/infopath/2007/PartnerControls"/>
    <ds:schemaRef ds:uri="168e0357-5b39-4600-91c2-bfff6e896513"/>
  </ds:schemaRefs>
</ds:datastoreItem>
</file>

<file path=customXml/itemProps2.xml><?xml version="1.0" encoding="utf-8"?>
<ds:datastoreItem xmlns:ds="http://schemas.openxmlformats.org/officeDocument/2006/customXml" ds:itemID="{4FC94BF8-A82D-4663-8518-97338CFDBBAC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9716AEF9-B4E4-4A9B-AD16-B43AB839B9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8e0357-5b39-4600-91c2-bfff6e8965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58A5CB1-B9A0-4B10-ACE0-C18CAE34187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3B2BA3C-77BA-4524-AB03-5609955B0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1679</TotalTime>
  <Pages>8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SAML Configuration using Confluence Built in tool</vt:lpstr>
    </vt:vector>
  </TitlesOfParts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SAML Configuration using Confluence Built in tool</dc:title>
  <dc:subject/>
  <dc:creator>Ravi Sankar Balusu</dc:creator>
  <cp:keywords/>
  <dc:description/>
  <cp:lastModifiedBy>Ravi Sankar Balusu</cp:lastModifiedBy>
  <cp:revision>48</cp:revision>
  <dcterms:created xsi:type="dcterms:W3CDTF">2016-07-13T11:22:00Z</dcterms:created>
  <dcterms:modified xsi:type="dcterms:W3CDTF">2018-07-17T12:45:00Z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  <property fmtid="{D5CDD505-2E9C-101B-9397-08002B2CF9AE}" pid="3" name="ContentTypeId">
    <vt:lpwstr>0x01010014A374DEA043E640B2891CD3FD4BCAD716002559FCC980576048A2496BF285E6B430</vt:lpwstr>
  </property>
</Properties>
</file>